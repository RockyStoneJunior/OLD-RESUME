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eiryo UI" w:eastAsia="Meiryo UI" w:hAnsi="Meiryo UI"/>
          <w:sz w:val="32"/>
          <w:szCs w:val="32"/>
        </w:rPr>
        <w:alias w:val="作者"/>
        <w:tag w:val=""/>
        <w:id w:val="1246310863"/>
        <w:placeholder>
          <w:docPart w:val="B0BBCA1B316F48EE9F6462CB4D5B10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F956CF" w:rsidRPr="00254C13" w:rsidRDefault="00254C13">
          <w:pPr>
            <w:pStyle w:val="a5"/>
            <w:rPr>
              <w:rFonts w:ascii="微软雅黑" w:eastAsia="微软雅黑" w:hAnsi="微软雅黑"/>
              <w:sz w:val="44"/>
              <w:szCs w:val="44"/>
            </w:rPr>
          </w:pPr>
          <w:proofErr w:type="gramStart"/>
          <w:r w:rsidRPr="00254C13">
            <w:rPr>
              <w:rFonts w:ascii="Meiryo UI" w:eastAsia="Meiryo UI" w:hAnsi="Meiryo UI"/>
              <w:sz w:val="32"/>
              <w:szCs w:val="32"/>
            </w:rPr>
            <w:t>黄峰达</w:t>
          </w:r>
          <w:proofErr w:type="gramEnd"/>
        </w:p>
      </w:sdtContent>
    </w:sdt>
    <w:tbl>
      <w:tblPr>
        <w:tblStyle w:val="ac"/>
        <w:tblW w:w="5000" w:type="pct"/>
        <w:tblLook w:val="04A0" w:firstRow="1" w:lastRow="0" w:firstColumn="1" w:lastColumn="0" w:noHBand="0" w:noVBand="1"/>
        <w:tblDescription w:val="联系信息"/>
      </w:tblPr>
      <w:tblGrid>
        <w:gridCol w:w="6"/>
        <w:gridCol w:w="9060"/>
        <w:gridCol w:w="6"/>
      </w:tblGrid>
      <w:tr w:rsidR="000E1145" w:rsidRPr="00440CCC" w:rsidTr="00E14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" w:type="pct"/>
          </w:tcPr>
          <w:p w:rsidR="000E1145" w:rsidRPr="00440CCC" w:rsidRDefault="000E11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93" w:type="pct"/>
          </w:tcPr>
          <w:p w:rsidR="000E1145" w:rsidRPr="00440CCC" w:rsidRDefault="000E11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" w:type="pct"/>
          </w:tcPr>
          <w:p w:rsidR="000E1145" w:rsidRPr="00440CCC" w:rsidRDefault="000E1145">
            <w:pPr>
              <w:rPr>
                <w:rFonts w:ascii="微软雅黑" w:eastAsia="微软雅黑" w:hAnsi="微软雅黑"/>
              </w:rPr>
            </w:pPr>
          </w:p>
        </w:tc>
      </w:tr>
      <w:tr w:rsidR="000E1145" w:rsidRPr="00440CCC" w:rsidTr="00E14E05">
        <w:tc>
          <w:tcPr>
            <w:tcW w:w="3" w:type="pct"/>
          </w:tcPr>
          <w:p w:rsidR="000E1145" w:rsidRPr="00440CCC" w:rsidRDefault="000E1145" w:rsidP="000E11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93" w:type="pct"/>
          </w:tcPr>
          <w:tbl>
            <w:tblPr>
              <w:tblpPr w:leftFromText="180" w:rightFromText="180" w:vertAnchor="text" w:horzAnchor="margin" w:tblpY="26"/>
              <w:tblOverlap w:val="never"/>
              <w:tblW w:w="5000" w:type="pct"/>
              <w:tblLook w:val="0000" w:firstRow="0" w:lastRow="0" w:firstColumn="0" w:lastColumn="0" w:noHBand="0" w:noVBand="0"/>
            </w:tblPr>
            <w:tblGrid>
              <w:gridCol w:w="1555"/>
              <w:gridCol w:w="2267"/>
              <w:gridCol w:w="1982"/>
              <w:gridCol w:w="3256"/>
            </w:tblGrid>
            <w:tr w:rsidR="00E14E05" w:rsidRPr="00C56020" w:rsidTr="00E14E05">
              <w:trPr>
                <w:trHeight w:val="463"/>
              </w:trPr>
              <w:tc>
                <w:tcPr>
                  <w:tcW w:w="858" w:type="pct"/>
                </w:tcPr>
                <w:p w:rsidR="00EF3AC1" w:rsidRPr="00C56020" w:rsidRDefault="00EF3AC1" w:rsidP="00EF3AC1">
                  <w:pPr>
                    <w:pStyle w:val="2"/>
                  </w:pPr>
                  <w:r w:rsidRPr="00C56020">
                    <w:rPr>
                      <w:rFonts w:hint="eastAsia"/>
                    </w:rPr>
                    <w:t>民族：</w:t>
                  </w:r>
                </w:p>
              </w:tc>
              <w:tc>
                <w:tcPr>
                  <w:tcW w:w="1251" w:type="pct"/>
                </w:tcPr>
                <w:p w:rsidR="00EF3AC1" w:rsidRPr="00C56020" w:rsidRDefault="00EF3AC1" w:rsidP="00EF3AC1">
                  <w:pPr>
                    <w:pStyle w:val="1"/>
                  </w:pPr>
                  <w:r>
                    <w:t>汉</w:t>
                  </w:r>
                </w:p>
              </w:tc>
              <w:tc>
                <w:tcPr>
                  <w:tcW w:w="1094" w:type="pct"/>
                </w:tcPr>
                <w:p w:rsidR="00EF3AC1" w:rsidRPr="00C56020" w:rsidRDefault="00EF3AC1" w:rsidP="00EF3AC1">
                  <w:pPr>
                    <w:pStyle w:val="2"/>
                  </w:pPr>
                  <w:r w:rsidRPr="00C56020">
                    <w:rPr>
                      <w:rFonts w:hint="eastAsia"/>
                    </w:rPr>
                    <w:t>出生日期：</w:t>
                  </w:r>
                </w:p>
              </w:tc>
              <w:tc>
                <w:tcPr>
                  <w:tcW w:w="1798" w:type="pct"/>
                </w:tcPr>
                <w:p w:rsidR="00EF3AC1" w:rsidRPr="00C56020" w:rsidRDefault="00EF3AC1" w:rsidP="00EF3AC1">
                  <w:pPr>
                    <w:pStyle w:val="1"/>
                  </w:pPr>
                  <w:r>
                    <w:rPr>
                      <w:rFonts w:hint="eastAsia"/>
                    </w:rPr>
                    <w:t>1</w:t>
                  </w:r>
                  <w:r>
                    <w:t>991-06-09</w:t>
                  </w:r>
                </w:p>
              </w:tc>
            </w:tr>
            <w:tr w:rsidR="00E14E05" w:rsidRPr="00C56020" w:rsidTr="00E14E05">
              <w:trPr>
                <w:trHeight w:val="463"/>
              </w:trPr>
              <w:tc>
                <w:tcPr>
                  <w:tcW w:w="858" w:type="pct"/>
                </w:tcPr>
                <w:p w:rsidR="00EF3AC1" w:rsidRPr="00C56020" w:rsidRDefault="00EF3AC1" w:rsidP="00EF3AC1">
                  <w:pPr>
                    <w:pStyle w:val="2"/>
                  </w:pPr>
                  <w:r w:rsidRPr="00C56020">
                    <w:rPr>
                      <w:rFonts w:hint="eastAsia"/>
                    </w:rPr>
                    <w:t>性别：</w:t>
                  </w:r>
                </w:p>
              </w:tc>
              <w:tc>
                <w:tcPr>
                  <w:tcW w:w="1251" w:type="pct"/>
                </w:tcPr>
                <w:p w:rsidR="00EF3AC1" w:rsidRPr="00C56020" w:rsidRDefault="00EF3AC1" w:rsidP="00EF3AC1">
                  <w:pPr>
                    <w:pStyle w:val="1"/>
                  </w:pPr>
                  <w:r>
                    <w:t>男</w:t>
                  </w:r>
                </w:p>
              </w:tc>
              <w:tc>
                <w:tcPr>
                  <w:tcW w:w="1094" w:type="pct"/>
                </w:tcPr>
                <w:p w:rsidR="00EF3AC1" w:rsidRPr="00C56020" w:rsidRDefault="00EF3AC1" w:rsidP="00EF3AC1">
                  <w:pPr>
                    <w:pStyle w:val="2"/>
                  </w:pPr>
                  <w:r w:rsidRPr="00C56020">
                    <w:rPr>
                      <w:rFonts w:hint="eastAsia"/>
                    </w:rPr>
                    <w:t>户口所在地：</w:t>
                  </w:r>
                </w:p>
              </w:tc>
              <w:tc>
                <w:tcPr>
                  <w:tcW w:w="1798" w:type="pct"/>
                </w:tcPr>
                <w:p w:rsidR="00EF3AC1" w:rsidRPr="00C56020" w:rsidRDefault="00EF3AC1" w:rsidP="00EF3AC1">
                  <w:pPr>
                    <w:pStyle w:val="1"/>
                  </w:pPr>
                  <w:r w:rsidRPr="00C56020">
                    <w:t>福建 漳州</w:t>
                  </w:r>
                </w:p>
              </w:tc>
            </w:tr>
            <w:tr w:rsidR="00E14E05" w:rsidRPr="00C56020" w:rsidTr="00E14E05">
              <w:trPr>
                <w:trHeight w:val="463"/>
              </w:trPr>
              <w:tc>
                <w:tcPr>
                  <w:tcW w:w="858" w:type="pct"/>
                </w:tcPr>
                <w:p w:rsidR="00EF3AC1" w:rsidRPr="00C56020" w:rsidRDefault="00EF3AC1" w:rsidP="00EF3AC1">
                  <w:pPr>
                    <w:pStyle w:val="2"/>
                  </w:pPr>
                  <w:r>
                    <w:t>政治面貌：</w:t>
                  </w:r>
                </w:p>
              </w:tc>
              <w:tc>
                <w:tcPr>
                  <w:tcW w:w="1251" w:type="pct"/>
                </w:tcPr>
                <w:p w:rsidR="00EF3AC1" w:rsidRPr="00C56020" w:rsidRDefault="00EF3AC1" w:rsidP="00EF3AC1">
                  <w:pPr>
                    <w:pStyle w:val="1"/>
                  </w:pPr>
                  <w:r>
                    <w:t>群众</w:t>
                  </w:r>
                </w:p>
              </w:tc>
              <w:tc>
                <w:tcPr>
                  <w:tcW w:w="1094" w:type="pct"/>
                </w:tcPr>
                <w:p w:rsidR="00EF3AC1" w:rsidRPr="00C56020" w:rsidRDefault="00EF3AC1" w:rsidP="00EF3AC1">
                  <w:pPr>
                    <w:pStyle w:val="2"/>
                  </w:pPr>
                  <w:r w:rsidRPr="00C56020">
                    <w:rPr>
                      <w:rFonts w:hint="eastAsia"/>
                    </w:rPr>
                    <w:t>专业和学历：</w:t>
                  </w:r>
                </w:p>
              </w:tc>
              <w:tc>
                <w:tcPr>
                  <w:tcW w:w="1798" w:type="pct"/>
                </w:tcPr>
                <w:p w:rsidR="00EF3AC1" w:rsidRPr="00C56020" w:rsidRDefault="00EF3AC1" w:rsidP="00EF3AC1">
                  <w:pPr>
                    <w:pStyle w:val="1"/>
                  </w:pPr>
                  <w:r>
                    <w:rPr>
                      <w:rFonts w:hint="eastAsia"/>
                    </w:rPr>
                    <w:t>电子</w:t>
                  </w:r>
                  <w:r>
                    <w:t>信息工程</w:t>
                  </w:r>
                </w:p>
              </w:tc>
            </w:tr>
          </w:tbl>
          <w:p w:rsidR="000E1145" w:rsidRPr="00440CCC" w:rsidRDefault="000E1145" w:rsidP="000E1145">
            <w:pPr>
              <w:pStyle w:val="ad"/>
              <w:rPr>
                <w:rFonts w:ascii="微软雅黑" w:eastAsia="微软雅黑" w:hAnsi="微软雅黑"/>
              </w:rPr>
            </w:pPr>
          </w:p>
        </w:tc>
        <w:tc>
          <w:tcPr>
            <w:tcW w:w="3" w:type="pct"/>
          </w:tcPr>
          <w:p w:rsidR="000E1145" w:rsidRPr="00440CCC" w:rsidRDefault="000E1145" w:rsidP="00870C83">
            <w:pPr>
              <w:pStyle w:val="a8"/>
              <w:rPr>
                <w:rFonts w:ascii="微软雅黑" w:eastAsia="微软雅黑" w:hAnsi="微软雅黑"/>
              </w:rPr>
            </w:pPr>
          </w:p>
        </w:tc>
      </w:tr>
    </w:tbl>
    <w:p w:rsidR="00F956CF" w:rsidRPr="00440CCC" w:rsidRDefault="00C238C9">
      <w:pPr>
        <w:pStyle w:val="a7"/>
        <w:rPr>
          <w:rFonts w:ascii="微软雅黑" w:eastAsia="微软雅黑" w:hAnsi="微软雅黑"/>
        </w:rPr>
      </w:pPr>
      <w:r w:rsidRPr="00440CCC">
        <w:rPr>
          <w:rFonts w:ascii="微软雅黑" w:eastAsia="微软雅黑" w:hAnsi="微软雅黑"/>
          <w:lang w:val="zh-CN"/>
        </w:rPr>
        <w:t>汇总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汇总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EF3AC1" w:rsidRPr="00440CCC" w:rsidTr="00F956CF">
        <w:tc>
          <w:tcPr>
            <w:tcW w:w="913" w:type="pct"/>
          </w:tcPr>
          <w:p w:rsidR="00EF3AC1" w:rsidRPr="00440CCC" w:rsidRDefault="00EF3AC1" w:rsidP="00EF3AC1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通讯地址</w:t>
            </w:r>
          </w:p>
        </w:tc>
        <w:tc>
          <w:tcPr>
            <w:tcW w:w="4087" w:type="pct"/>
          </w:tcPr>
          <w:p w:rsidR="00EF3AC1" w:rsidRPr="00440CCC" w:rsidRDefault="00EF3AC1" w:rsidP="00EF3AC1">
            <w:pPr>
              <w:pStyle w:val="a8"/>
              <w:rPr>
                <w:rFonts w:ascii="微软雅黑" w:eastAsia="微软雅黑" w:hAnsi="微软雅黑"/>
              </w:rPr>
            </w:pPr>
            <w:r w:rsidRPr="000E1145">
              <w:rPr>
                <w:rFonts w:ascii="微软雅黑" w:eastAsia="微软雅黑" w:hAnsi="微软雅黑" w:hint="eastAsia"/>
              </w:rPr>
              <w:t>陕西省西安市太白南路16</w:t>
            </w:r>
            <w:r>
              <w:rPr>
                <w:rFonts w:ascii="微软雅黑" w:eastAsia="微软雅黑" w:hAnsi="微软雅黑"/>
              </w:rPr>
              <w:t>8</w:t>
            </w:r>
            <w:r w:rsidRPr="000E1145">
              <w:rPr>
                <w:rFonts w:ascii="微软雅黑" w:eastAsia="微软雅黑" w:hAnsi="微软雅黑" w:hint="eastAsia"/>
              </w:rPr>
              <w:t>号 (邮编:710065)</w:t>
            </w:r>
          </w:p>
        </w:tc>
      </w:tr>
      <w:tr w:rsidR="00EF3AC1" w:rsidRPr="00440CCC" w:rsidTr="00F956CF">
        <w:tc>
          <w:tcPr>
            <w:tcW w:w="913" w:type="pct"/>
          </w:tcPr>
          <w:p w:rsidR="00EF3AC1" w:rsidRDefault="00EF3AC1" w:rsidP="00EF3AC1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电子邮箱</w:t>
            </w:r>
          </w:p>
        </w:tc>
        <w:tc>
          <w:tcPr>
            <w:tcW w:w="4087" w:type="pct"/>
          </w:tcPr>
          <w:p w:rsidR="00EF3AC1" w:rsidRPr="00BF2A3A" w:rsidRDefault="00ED43E8" w:rsidP="00EF3AC1">
            <w:pPr>
              <w:pStyle w:val="a8"/>
              <w:rPr>
                <w:rFonts w:ascii="微软雅黑" w:eastAsia="微软雅黑" w:hAnsi="微软雅黑"/>
              </w:rPr>
            </w:pPr>
            <w:hyperlink r:id="rId8" w:history="1">
              <w:r w:rsidR="00EF3AC1" w:rsidRPr="00BF2A3A">
                <w:rPr>
                  <w:rStyle w:val="af0"/>
                  <w:rFonts w:ascii="微软雅黑" w:eastAsia="微软雅黑" w:hAnsi="微软雅黑" w:hint="eastAsia"/>
                  <w:color w:val="141719" w:themeColor="background2" w:themeShade="1A"/>
                  <w:u w:val="none"/>
                </w:rPr>
                <w:t>gmszone@gmail.com、gmszone@live.com（MSN</w:t>
              </w:r>
            </w:hyperlink>
            <w:r w:rsidR="00EF3AC1" w:rsidRPr="00BF2A3A">
              <w:rPr>
                <w:rFonts w:ascii="微软雅黑" w:eastAsia="微软雅黑" w:hAnsi="微软雅黑" w:hint="eastAsia"/>
                <w:color w:val="141719" w:themeColor="background2" w:themeShade="1A"/>
              </w:rPr>
              <w:t>）</w:t>
            </w:r>
          </w:p>
        </w:tc>
      </w:tr>
      <w:tr w:rsidR="00EF3AC1" w:rsidRPr="00440CCC" w:rsidTr="00F956CF">
        <w:tc>
          <w:tcPr>
            <w:tcW w:w="913" w:type="pct"/>
          </w:tcPr>
          <w:p w:rsidR="00EF3AC1" w:rsidRDefault="00EF3AC1" w:rsidP="00EF3AC1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</w:t>
            </w:r>
          </w:p>
        </w:tc>
        <w:tc>
          <w:tcPr>
            <w:tcW w:w="4087" w:type="pct"/>
          </w:tcPr>
          <w:p w:rsidR="00EF3AC1" w:rsidRPr="00BF2A3A" w:rsidRDefault="00EF3AC1" w:rsidP="00EF3AC1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18209219631</w:t>
            </w:r>
          </w:p>
        </w:tc>
      </w:tr>
      <w:tr w:rsidR="00EF3AC1" w:rsidRPr="00440CCC" w:rsidTr="00F956CF">
        <w:tc>
          <w:tcPr>
            <w:tcW w:w="913" w:type="pct"/>
          </w:tcPr>
          <w:p w:rsidR="00EF3AC1" w:rsidRDefault="00EF3AC1" w:rsidP="00EF3AC1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期望职位</w:t>
            </w:r>
          </w:p>
        </w:tc>
        <w:tc>
          <w:tcPr>
            <w:tcW w:w="4087" w:type="pct"/>
          </w:tcPr>
          <w:p w:rsidR="00EF3AC1" w:rsidRDefault="00EF3AC1" w:rsidP="00EF3AC1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计算机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互联网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通信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电子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嵌入系统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设计</w:t>
            </w:r>
          </w:p>
        </w:tc>
      </w:tr>
    </w:tbl>
    <w:p w:rsidR="00FE289A" w:rsidRPr="00440CCC" w:rsidRDefault="00B221F9" w:rsidP="00FE289A">
      <w:pPr>
        <w:pStyle w:val="a7"/>
        <w:rPr>
          <w:rFonts w:ascii="微软雅黑" w:eastAsia="微软雅黑" w:hAnsi="微软雅黑"/>
        </w:rPr>
      </w:pPr>
      <w:r w:rsidRPr="00B221F9">
        <w:rPr>
          <w:rFonts w:ascii="微软雅黑" w:eastAsia="微软雅黑" w:hAnsi="微软雅黑" w:hint="eastAsia"/>
          <w:lang w:val="zh-CN"/>
        </w:rPr>
        <w:t>获得证书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汇总"/>
      </w:tblPr>
      <w:tblGrid>
        <w:gridCol w:w="1657"/>
        <w:gridCol w:w="7415"/>
      </w:tblGrid>
      <w:tr w:rsidR="00FE289A" w:rsidRPr="00440CCC" w:rsidTr="00A3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E289A" w:rsidRPr="00440CCC" w:rsidRDefault="00FE289A" w:rsidP="00A35C4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E289A" w:rsidRPr="00440CCC" w:rsidRDefault="00FE289A" w:rsidP="00A35C4F">
            <w:pPr>
              <w:rPr>
                <w:rFonts w:ascii="微软雅黑" w:eastAsia="微软雅黑" w:hAnsi="微软雅黑"/>
              </w:rPr>
            </w:pPr>
          </w:p>
        </w:tc>
      </w:tr>
      <w:tr w:rsidR="00FE289A" w:rsidRPr="00440CCC" w:rsidTr="00A35C4F">
        <w:tc>
          <w:tcPr>
            <w:tcW w:w="913" w:type="pct"/>
          </w:tcPr>
          <w:p w:rsidR="00FE289A" w:rsidRPr="00440CCC" w:rsidRDefault="00FE289A" w:rsidP="00A35C4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032FE3" w:rsidRDefault="00254C13" w:rsidP="00A35C4F">
            <w:pPr>
              <w:rPr>
                <w:rFonts w:ascii="微软雅黑" w:eastAsia="微软雅黑" w:hAnsi="微软雅黑"/>
              </w:rPr>
            </w:pPr>
            <w:r w:rsidRPr="00254C13">
              <w:rPr>
                <w:rFonts w:ascii="微软雅黑" w:eastAsia="微软雅黑" w:hAnsi="微软雅黑" w:hint="eastAsia"/>
              </w:rPr>
              <w:t>第九届 陕西省大学生课外学术科技作品竞赛二等奖</w:t>
            </w:r>
          </w:p>
          <w:p w:rsidR="00032FE3" w:rsidRPr="000C042C" w:rsidRDefault="00032FE3" w:rsidP="00032FE3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时间: 2013年03</w:t>
            </w:r>
            <w:r w:rsidRPr="000C042C">
              <w:rPr>
                <w:rFonts w:asciiTheme="minorEastAsia" w:hAnsiTheme="minorEastAsia"/>
                <w:sz w:val="18"/>
                <w:szCs w:val="18"/>
              </w:rPr>
              <w:t>~6</w:t>
            </w: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月</w:t>
            </w:r>
          </w:p>
          <w:p w:rsidR="00032FE3" w:rsidRPr="000C042C" w:rsidRDefault="00032FE3" w:rsidP="00032FE3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机构: 陕西省大学生课外学术科技作品竞赛组委会</w:t>
            </w:r>
          </w:p>
          <w:p w:rsidR="00FE289A" w:rsidRDefault="00032FE3" w:rsidP="00032FE3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名称:《远程</w:t>
            </w:r>
            <w:r w:rsidRPr="000C042C">
              <w:rPr>
                <w:rFonts w:asciiTheme="minorEastAsia" w:hAnsiTheme="minorEastAsia"/>
                <w:sz w:val="18"/>
                <w:szCs w:val="18"/>
              </w:rPr>
              <w:t>控制的</w:t>
            </w: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智</w:t>
            </w:r>
            <w:r w:rsidRPr="000C042C">
              <w:rPr>
                <w:rFonts w:asciiTheme="minorEastAsia" w:hAnsiTheme="minorEastAsia"/>
                <w:sz w:val="18"/>
                <w:szCs w:val="18"/>
              </w:rPr>
              <w:t>能云家居系统》</w:t>
            </w:r>
          </w:p>
          <w:p w:rsidR="00E66F0B" w:rsidRPr="000C042C" w:rsidRDefault="00E66F0B" w:rsidP="00032FE3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职责: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Android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客户</w:t>
            </w:r>
            <w:r>
              <w:rPr>
                <w:rFonts w:asciiTheme="minorEastAsia" w:hAnsiTheme="minorEastAsia"/>
                <w:sz w:val="18"/>
                <w:szCs w:val="18"/>
              </w:rPr>
              <w:t>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编写</w:t>
            </w:r>
            <w:r>
              <w:rPr>
                <w:rFonts w:asciiTheme="minorEastAsia" w:hAnsiTheme="minorEastAsia"/>
                <w:sz w:val="18"/>
                <w:szCs w:val="18"/>
              </w:rPr>
              <w:t>、网站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制作</w:t>
            </w:r>
            <w:r>
              <w:rPr>
                <w:rFonts w:asciiTheme="minorEastAsia" w:hAnsiTheme="minorEastAsia"/>
                <w:sz w:val="18"/>
                <w:szCs w:val="18"/>
              </w:rPr>
              <w:t>及运营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项目规划</w:t>
            </w:r>
            <w:r w:rsidR="00D32E1E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="00D32E1E">
              <w:rPr>
                <w:rFonts w:asciiTheme="minorEastAsia" w:hAnsiTheme="minorEastAsia"/>
                <w:sz w:val="18"/>
                <w:szCs w:val="18"/>
              </w:rPr>
              <w:t>文档编写</w:t>
            </w:r>
          </w:p>
          <w:p w:rsidR="00254C13" w:rsidRDefault="00254C13" w:rsidP="00A35C4F">
            <w:pPr>
              <w:rPr>
                <w:rFonts w:ascii="微软雅黑" w:eastAsia="微软雅黑" w:hAnsi="微软雅黑"/>
              </w:rPr>
            </w:pPr>
            <w:r w:rsidRPr="00254C13">
              <w:rPr>
                <w:rFonts w:ascii="微软雅黑" w:eastAsia="微软雅黑" w:hAnsi="微软雅黑" w:hint="eastAsia"/>
              </w:rPr>
              <w:t>第八届全国大学生“飞思卡尔”杯西部赛区 电磁组三等奖</w:t>
            </w:r>
          </w:p>
          <w:p w:rsidR="00032FE3" w:rsidRPr="000C042C" w:rsidRDefault="00032FE3" w:rsidP="00032FE3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时间: 2013年0</w:t>
            </w:r>
            <w:r w:rsidRPr="000C042C">
              <w:rPr>
                <w:rFonts w:asciiTheme="minorEastAsia" w:hAnsiTheme="minorEastAsia"/>
                <w:sz w:val="18"/>
                <w:szCs w:val="18"/>
              </w:rPr>
              <w:t>4~7</w:t>
            </w: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月</w:t>
            </w:r>
          </w:p>
          <w:p w:rsidR="000C042C" w:rsidRDefault="00032FE3" w:rsidP="000C042C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 xml:space="preserve">机构: </w:t>
            </w:r>
            <w:r w:rsidR="000C042C" w:rsidRPr="000C042C">
              <w:rPr>
                <w:rFonts w:asciiTheme="minorEastAsia" w:hAnsiTheme="minorEastAsia" w:hint="eastAsia"/>
                <w:sz w:val="18"/>
                <w:szCs w:val="18"/>
              </w:rPr>
              <w:t>教育部高等学校自动化类专业指导委员会颁发</w:t>
            </w:r>
          </w:p>
          <w:p w:rsidR="00E66F0B" w:rsidRPr="000C042C" w:rsidRDefault="00E66F0B" w:rsidP="000C042C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职责: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编程</w:t>
            </w:r>
          </w:p>
          <w:p w:rsidR="00032FE3" w:rsidRDefault="00BF6086" w:rsidP="00032FE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西安</w:t>
            </w:r>
            <w:r>
              <w:rPr>
                <w:rFonts w:ascii="微软雅黑" w:eastAsia="微软雅黑" w:hAnsi="微软雅黑"/>
              </w:rPr>
              <w:t>文理学院-</w:t>
            </w:r>
            <w:r w:rsidRPr="00BF6086">
              <w:rPr>
                <w:rFonts w:ascii="微软雅黑" w:eastAsia="微软雅黑" w:hAnsi="微软雅黑" w:hint="eastAsia"/>
              </w:rPr>
              <w:t>挑战杯科技制作大赛特等奖</w:t>
            </w:r>
          </w:p>
          <w:p w:rsidR="000C042C" w:rsidRPr="000C042C" w:rsidRDefault="000C042C" w:rsidP="000C042C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 xml:space="preserve">时间: </w:t>
            </w:r>
            <w:r w:rsidR="004A3584">
              <w:rPr>
                <w:rFonts w:asciiTheme="minorEastAsia" w:hAnsiTheme="minorEastAsia" w:hint="eastAsia"/>
                <w:sz w:val="18"/>
                <w:szCs w:val="18"/>
              </w:rPr>
              <w:t>2012</w:t>
            </w: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 w:rsidR="004A3584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  <w:r w:rsidR="004A3584">
              <w:rPr>
                <w:rFonts w:asciiTheme="minorEastAsia" w:hAnsiTheme="minorEastAsia"/>
                <w:sz w:val="18"/>
                <w:szCs w:val="18"/>
              </w:rPr>
              <w:t>~12</w:t>
            </w: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月</w:t>
            </w:r>
          </w:p>
          <w:p w:rsidR="000C042C" w:rsidRPr="000C042C" w:rsidRDefault="000C042C" w:rsidP="000C042C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机构: 陕西省大学生课外学术科技作品竞赛组委会</w:t>
            </w:r>
          </w:p>
          <w:p w:rsidR="00FE289A" w:rsidRDefault="000C042C" w:rsidP="000C042C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 w:rsidRPr="000C042C">
              <w:rPr>
                <w:rFonts w:asciiTheme="minorEastAsia" w:hAnsiTheme="minorEastAsia" w:hint="eastAsia"/>
                <w:sz w:val="18"/>
                <w:szCs w:val="18"/>
              </w:rPr>
              <w:t>名称:</w:t>
            </w:r>
            <w:r w:rsidR="00032FE3" w:rsidRPr="000C042C">
              <w:rPr>
                <w:rFonts w:asciiTheme="minorEastAsia" w:hAnsiTheme="minorEastAsia"/>
                <w:sz w:val="18"/>
                <w:szCs w:val="18"/>
              </w:rPr>
              <w:t>《</w:t>
            </w:r>
            <w:r w:rsidR="00032FE3" w:rsidRPr="000C042C">
              <w:rPr>
                <w:rFonts w:asciiTheme="minorEastAsia" w:hAnsiTheme="minorEastAsia" w:hint="eastAsia"/>
                <w:sz w:val="18"/>
                <w:szCs w:val="18"/>
              </w:rPr>
              <w:t>基于A</w:t>
            </w:r>
            <w:r w:rsidR="00032FE3" w:rsidRPr="000C042C">
              <w:rPr>
                <w:rFonts w:asciiTheme="minorEastAsia" w:hAnsiTheme="minorEastAsia"/>
                <w:sz w:val="18"/>
                <w:szCs w:val="18"/>
              </w:rPr>
              <w:t>ndroid</w:t>
            </w:r>
            <w:r w:rsidR="00032FE3" w:rsidRPr="000C042C">
              <w:rPr>
                <w:rFonts w:asciiTheme="minorEastAsia" w:hAnsiTheme="minorEastAsia" w:hint="eastAsia"/>
                <w:sz w:val="18"/>
                <w:szCs w:val="18"/>
              </w:rPr>
              <w:t>与</w:t>
            </w:r>
            <w:proofErr w:type="spellStart"/>
            <w:r w:rsidR="00032FE3" w:rsidRPr="000C042C">
              <w:rPr>
                <w:rFonts w:asciiTheme="minorEastAsia" w:hAnsiTheme="minorEastAsia" w:hint="eastAsia"/>
                <w:sz w:val="18"/>
                <w:szCs w:val="18"/>
              </w:rPr>
              <w:t>Arduino</w:t>
            </w:r>
            <w:proofErr w:type="spellEnd"/>
            <w:r w:rsidR="00032FE3" w:rsidRPr="000C042C">
              <w:rPr>
                <w:rFonts w:asciiTheme="minorEastAsia" w:hAnsiTheme="minorEastAsia" w:hint="eastAsia"/>
                <w:sz w:val="18"/>
                <w:szCs w:val="18"/>
              </w:rPr>
              <w:t>的</w:t>
            </w:r>
            <w:r w:rsidR="00032FE3" w:rsidRPr="000C042C">
              <w:rPr>
                <w:rFonts w:asciiTheme="minorEastAsia" w:hAnsiTheme="minorEastAsia"/>
                <w:sz w:val="18"/>
                <w:szCs w:val="18"/>
              </w:rPr>
              <w:t>远程智能家居控制系统》</w:t>
            </w:r>
          </w:p>
          <w:p w:rsidR="00E66F0B" w:rsidRPr="00E66F0B" w:rsidRDefault="00E66F0B" w:rsidP="00D32E1E">
            <w:pPr>
              <w:ind w:leftChars="200" w:left="380" w:rightChars="303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职责: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Android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客户</w:t>
            </w:r>
            <w:r>
              <w:rPr>
                <w:rFonts w:asciiTheme="minorEastAsia" w:hAnsiTheme="minorEastAsia"/>
                <w:sz w:val="18"/>
                <w:szCs w:val="18"/>
              </w:rPr>
              <w:t>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编写</w:t>
            </w:r>
            <w:r>
              <w:rPr>
                <w:rFonts w:asciiTheme="minorEastAsia" w:hAnsiTheme="minorEastAsia"/>
                <w:sz w:val="18"/>
                <w:szCs w:val="18"/>
              </w:rPr>
              <w:t>、网站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制作</w:t>
            </w:r>
            <w:r>
              <w:rPr>
                <w:rFonts w:asciiTheme="minorEastAsia" w:hAnsiTheme="minorEastAsia"/>
                <w:sz w:val="18"/>
                <w:szCs w:val="18"/>
              </w:rPr>
              <w:t>及运营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项目规划</w:t>
            </w:r>
            <w:r w:rsidR="004A3584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</w:p>
        </w:tc>
      </w:tr>
    </w:tbl>
    <w:p w:rsidR="00F956CF" w:rsidRPr="00440CCC" w:rsidRDefault="00B13151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工作</w:t>
      </w:r>
      <w:r w:rsidR="00C238C9" w:rsidRPr="00440CCC">
        <w:rPr>
          <w:rFonts w:ascii="微软雅黑" w:eastAsia="微软雅黑" w:hAnsi="微软雅黑"/>
          <w:lang w:val="zh-CN"/>
        </w:rPr>
        <w:t>经验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D32E1E" w:rsidP="00D32E1E">
            <w:pPr>
              <w:pStyle w:val="ad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</w:rPr>
              <w:lastRenderedPageBreak/>
              <w:t>2012</w:t>
            </w:r>
            <w:r>
              <w:rPr>
                <w:rFonts w:ascii="微软雅黑" w:eastAsia="微软雅黑" w:hAnsi="微软雅黑" w:hint="eastAsia"/>
              </w:rPr>
              <w:t>年8月</w:t>
            </w:r>
            <w:r>
              <w:rPr>
                <w:rFonts w:ascii="微软雅黑" w:eastAsia="微软雅黑" w:hAnsi="微软雅黑"/>
              </w:rPr>
              <w:t>~2012</w:t>
            </w:r>
            <w:r>
              <w:rPr>
                <w:rFonts w:ascii="微软雅黑" w:eastAsia="微软雅黑" w:hAnsi="微软雅黑" w:hint="eastAsia"/>
              </w:rPr>
              <w:t>年9月</w:t>
            </w:r>
          </w:p>
        </w:tc>
        <w:tc>
          <w:tcPr>
            <w:tcW w:w="4087" w:type="pct"/>
          </w:tcPr>
          <w:p w:rsidR="00F956CF" w:rsidRPr="00440CCC" w:rsidRDefault="00D32E1E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网站前台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，  </w:t>
            </w:r>
            <w:r>
              <w:rPr>
                <w:rStyle w:val="ae"/>
                <w:rFonts w:ascii="微软雅黑" w:eastAsia="微软雅黑" w:hAnsi="微软雅黑" w:hint="eastAsia"/>
              </w:rPr>
              <w:t>福建荣</w:t>
            </w:r>
            <w:r>
              <w:rPr>
                <w:rStyle w:val="ae"/>
                <w:rFonts w:ascii="微软雅黑" w:eastAsia="微软雅黑" w:hAnsi="微软雅黑"/>
              </w:rPr>
              <w:t>宇传媒有限公司</w:t>
            </w:r>
          </w:p>
          <w:p w:rsidR="00F956CF" w:rsidRPr="00440CCC" w:rsidRDefault="00D32E1E" w:rsidP="00D32E1E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主要负责网站</w:t>
            </w:r>
            <w:r w:rsidR="00010E5C">
              <w:rPr>
                <w:rFonts w:ascii="微软雅黑" w:eastAsia="微软雅黑" w:hAnsi="微软雅黑" w:hint="eastAsia"/>
              </w:rPr>
              <w:t>前台</w:t>
            </w:r>
            <w:r>
              <w:rPr>
                <w:rFonts w:ascii="微软雅黑" w:eastAsia="微软雅黑" w:hAnsi="微软雅黑" w:hint="eastAsia"/>
              </w:rPr>
              <w:t>设计</w:t>
            </w:r>
            <w:r>
              <w:rPr>
                <w:rFonts w:ascii="微软雅黑" w:eastAsia="微软雅黑" w:hAnsi="微软雅黑"/>
              </w:rPr>
              <w:t>、及</w:t>
            </w: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运维</w:t>
            </w:r>
          </w:p>
        </w:tc>
      </w:tr>
      <w:sdt>
        <w:sdtPr>
          <w:rPr>
            <w:rFonts w:ascii="微软雅黑" w:eastAsia="微软雅黑" w:hAnsi="微软雅黑"/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693077924"/>
              <w:placeholder>
                <w:docPart w:val="7F8CD53185F844F89F15B862DFF70FDD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D32E1E" w:rsidP="00D32E1E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2013</w:t>
                    </w:r>
                    <w:r>
                      <w:rPr>
                        <w:rFonts w:ascii="微软雅黑" w:eastAsia="微软雅黑" w:hAnsi="微软雅黑" w:hint="eastAsia"/>
                      </w:rPr>
                      <w:t>年7月</w:t>
                    </w:r>
                    <w:r>
                      <w:rPr>
                        <w:rFonts w:ascii="微软雅黑" w:eastAsia="微软雅黑" w:hAnsi="微软雅黑"/>
                      </w:rPr>
                      <w:t>~2013</w:t>
                    </w:r>
                    <w:r>
                      <w:rPr>
                        <w:rFonts w:ascii="微软雅黑" w:eastAsia="微软雅黑" w:hAnsi="微软雅黑" w:hint="eastAsia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</w:rPr>
                      <w:t>8</w:t>
                    </w:r>
                    <w:r>
                      <w:rPr>
                        <w:rFonts w:ascii="微软雅黑" w:eastAsia="微软雅黑" w:hAnsi="微软雅黑" w:hint="eastAsia"/>
                      </w:rPr>
                      <w:t>月</w:t>
                    </w:r>
                  </w:p>
                </w:tc>
                <w:tc>
                  <w:tcPr>
                    <w:tcW w:w="4087" w:type="pct"/>
                  </w:tcPr>
                  <w:p w:rsidR="00F956CF" w:rsidRPr="00440CCC" w:rsidRDefault="00D32E1E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网站</w:t>
                    </w:r>
                    <w:r>
                      <w:rPr>
                        <w:rFonts w:ascii="微软雅黑" w:eastAsia="微软雅黑" w:hAnsi="微软雅黑"/>
                      </w:rPr>
                      <w:t>前台</w:t>
                    </w:r>
                    <w:r w:rsidR="00C238C9"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e"/>
                        <w:rFonts w:ascii="微软雅黑" w:eastAsia="微软雅黑" w:hAnsi="微软雅黑" w:hint="eastAsia"/>
                      </w:rPr>
                      <w:t>陕西省</w:t>
                    </w:r>
                    <w:r>
                      <w:rPr>
                        <w:rStyle w:val="ae"/>
                        <w:rFonts w:ascii="微软雅黑" w:eastAsia="微软雅黑" w:hAnsi="微软雅黑"/>
                      </w:rPr>
                      <w:t>福建商会</w:t>
                    </w:r>
                  </w:p>
                  <w:p w:rsidR="00F956CF" w:rsidRPr="00440CCC" w:rsidRDefault="00D32E1E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主要负责网站</w:t>
                    </w:r>
                    <w:r w:rsidR="00010E5C">
                      <w:rPr>
                        <w:rFonts w:ascii="微软雅黑" w:eastAsia="微软雅黑" w:hAnsi="微软雅黑" w:hint="eastAsia"/>
                      </w:rPr>
                      <w:t>前台</w:t>
                    </w:r>
                    <w:r>
                      <w:rPr>
                        <w:rFonts w:ascii="微软雅黑" w:eastAsia="微软雅黑" w:hAnsi="微软雅黑" w:hint="eastAsia"/>
                      </w:rPr>
                      <w:t>设计</w:t>
                    </w:r>
                    <w:r>
                      <w:rPr>
                        <w:rFonts w:ascii="微软雅黑" w:eastAsia="微软雅黑" w:hAnsi="微软雅黑"/>
                      </w:rPr>
                      <w:t>、及</w:t>
                    </w:r>
                    <w:r>
                      <w:rPr>
                        <w:rFonts w:ascii="微软雅黑" w:eastAsia="微软雅黑" w:hAnsi="微软雅黑" w:hint="eastAsia"/>
                      </w:rPr>
                      <w:t>网站</w:t>
                    </w:r>
                    <w:r>
                      <w:rPr>
                        <w:rFonts w:ascii="微软雅黑" w:eastAsia="微软雅黑" w:hAnsi="微软雅黑"/>
                      </w:rPr>
                      <w:t>运维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520589363"/>
              <w:placeholder>
                <w:docPart w:val="14B1E9E1B8F543E1B84115DF9CCA5658"/>
              </w:placeholder>
              <w15:repeatingSectionItem/>
            </w:sdtPr>
            <w:sdtEndPr/>
            <w:sdtContent>
              <w:tr w:rsidR="00265E26" w:rsidRPr="00440CCC" w:rsidTr="00F956CF">
                <w:tc>
                  <w:tcPr>
                    <w:tcW w:w="913" w:type="pct"/>
                  </w:tcPr>
                  <w:p w:rsidR="00265E26" w:rsidRPr="00440CCC" w:rsidRDefault="00265E26" w:rsidP="00265E26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2012</w:t>
                    </w:r>
                    <w:r>
                      <w:rPr>
                        <w:rFonts w:ascii="微软雅黑" w:eastAsia="微软雅黑" w:hAnsi="微软雅黑" w:hint="eastAsia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</w:rPr>
                      <w:t>3</w:t>
                    </w:r>
                    <w:r>
                      <w:rPr>
                        <w:rFonts w:ascii="微软雅黑" w:eastAsia="微软雅黑" w:hAnsi="微软雅黑" w:hint="eastAsia"/>
                      </w:rPr>
                      <w:t>月</w:t>
                    </w:r>
                    <w:r>
                      <w:rPr>
                        <w:rFonts w:ascii="微软雅黑" w:eastAsia="微软雅黑" w:hAnsi="微软雅黑"/>
                      </w:rPr>
                      <w:t>~2012</w:t>
                    </w:r>
                    <w:r>
                      <w:rPr>
                        <w:rFonts w:ascii="微软雅黑" w:eastAsia="微软雅黑" w:hAnsi="微软雅黑" w:hint="eastAsia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</w:rPr>
                      <w:t>6</w:t>
                    </w:r>
                    <w:r>
                      <w:rPr>
                        <w:rFonts w:ascii="微软雅黑" w:eastAsia="微软雅黑" w:hAnsi="微软雅黑" w:hint="eastAsia"/>
                      </w:rPr>
                      <w:t>月</w:t>
                    </w:r>
                  </w:p>
                </w:tc>
                <w:tc>
                  <w:tcPr>
                    <w:tcW w:w="4087" w:type="pct"/>
                  </w:tcPr>
                  <w:p w:rsidR="00265E26" w:rsidRPr="00440CCC" w:rsidRDefault="00265E26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网站编辑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e"/>
                        <w:rFonts w:ascii="微软雅黑" w:eastAsia="微软雅黑" w:hAnsi="微软雅黑" w:hint="eastAsia"/>
                      </w:rPr>
                      <w:t>学生</w:t>
                    </w:r>
                    <w:r>
                      <w:rPr>
                        <w:rStyle w:val="ae"/>
                        <w:rFonts w:ascii="微软雅黑" w:eastAsia="微软雅黑" w:hAnsi="微软雅黑"/>
                      </w:rPr>
                      <w:t>处</w:t>
                    </w:r>
                  </w:p>
                  <w:p w:rsidR="00265E26" w:rsidRPr="00440CCC" w:rsidRDefault="00265E26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网站修改</w:t>
                    </w:r>
                  </w:p>
                </w:tc>
              </w:tr>
            </w:sdtContent>
          </w:sdt>
        </w:sdtContent>
      </w:sdt>
    </w:tbl>
    <w:p w:rsidR="00B13151" w:rsidRPr="00440CCC" w:rsidRDefault="00B13151" w:rsidP="00B13151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项目</w:t>
      </w:r>
      <w:r w:rsidRPr="00440CCC">
        <w:rPr>
          <w:rFonts w:ascii="微软雅黑" w:eastAsia="微软雅黑" w:hAnsi="微软雅黑"/>
          <w:lang w:val="zh-CN"/>
        </w:rPr>
        <w:t>经验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B13151" w:rsidRPr="00440CCC" w:rsidTr="00A3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B13151" w:rsidRPr="00440CCC" w:rsidRDefault="00B13151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B13151" w:rsidRPr="00440CCC" w:rsidRDefault="00B13151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B13151" w:rsidRPr="00440CCC" w:rsidTr="00A35C4F">
        <w:tc>
          <w:tcPr>
            <w:tcW w:w="913" w:type="pct"/>
          </w:tcPr>
          <w:p w:rsidR="00B13151" w:rsidRPr="00440CCC" w:rsidRDefault="00B13151" w:rsidP="004B4FD7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 w:rsidR="004B4FD7"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年</w:t>
            </w:r>
            <w:r w:rsidR="004B4FD7">
              <w:rPr>
                <w:rFonts w:ascii="微软雅黑" w:eastAsia="微软雅黑" w:hAnsi="微软雅黑"/>
              </w:rPr>
              <w:t>9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~</w:t>
            </w:r>
            <w:r w:rsidR="004B4FD7">
              <w:rPr>
                <w:rFonts w:ascii="微软雅黑" w:eastAsia="微软雅黑" w:hAnsi="微软雅黑" w:hint="eastAsia"/>
              </w:rPr>
              <w:t>至今</w:t>
            </w:r>
            <w:r w:rsidR="004B4FD7" w:rsidRPr="00440CCC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4087" w:type="pct"/>
          </w:tcPr>
          <w:p w:rsidR="00B13151" w:rsidRPr="00440CCC" w:rsidRDefault="00B13151" w:rsidP="00A35C4F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440CCC">
              <w:rPr>
                <w:rFonts w:ascii="微软雅黑" w:eastAsia="微软雅黑" w:hAnsi="微软雅黑"/>
                <w:lang w:val="zh-CN"/>
              </w:rPr>
              <w:t>，  </w:t>
            </w:r>
            <w:r w:rsidR="004B4FD7">
              <w:rPr>
                <w:rStyle w:val="ae"/>
                <w:rFonts w:ascii="微软雅黑" w:eastAsia="微软雅黑" w:hAnsi="微软雅黑" w:hint="eastAsia"/>
              </w:rPr>
              <w:t>个</w:t>
            </w:r>
            <w:r w:rsidR="004B4FD7">
              <w:rPr>
                <w:rStyle w:val="ae"/>
                <w:rFonts w:ascii="微软雅黑" w:eastAsia="微软雅黑" w:hAnsi="微软雅黑"/>
              </w:rPr>
              <w:t>人</w:t>
            </w:r>
            <w:r w:rsidR="004B4FD7">
              <w:rPr>
                <w:rStyle w:val="ae"/>
                <w:rFonts w:ascii="微软雅黑" w:eastAsia="微软雅黑" w:hAnsi="微软雅黑" w:hint="eastAsia"/>
              </w:rPr>
              <w:t>主页</w:t>
            </w:r>
          </w:p>
          <w:p w:rsidR="00B13151" w:rsidRPr="00440CCC" w:rsidRDefault="004B4FD7" w:rsidP="004B4FD7">
            <w:pPr>
              <w:pStyle w:val="a"/>
              <w:rPr>
                <w:rFonts w:ascii="微软雅黑" w:eastAsia="微软雅黑" w:hAnsi="微软雅黑"/>
              </w:rPr>
            </w:pPr>
            <w:r w:rsidRPr="004B4FD7">
              <w:rPr>
                <w:rFonts w:ascii="微软雅黑" w:eastAsia="微软雅黑" w:hAnsi="微软雅黑" w:hint="eastAsia"/>
              </w:rPr>
              <w:t>个人网站</w:t>
            </w:r>
            <w:proofErr w:type="gramStart"/>
            <w:r w:rsidRPr="004B4FD7">
              <w:rPr>
                <w:rFonts w:ascii="微软雅黑" w:eastAsia="微软雅黑" w:hAnsi="微软雅黑" w:hint="eastAsia"/>
              </w:rPr>
              <w:t>用于博客及</w:t>
            </w:r>
            <w:proofErr w:type="gramEnd"/>
            <w:r w:rsidRPr="004B4FD7">
              <w:rPr>
                <w:rFonts w:ascii="微软雅黑" w:eastAsia="微软雅黑" w:hAnsi="微软雅黑" w:hint="eastAsia"/>
              </w:rPr>
              <w:t>SEO优化学习</w:t>
            </w:r>
          </w:p>
        </w:tc>
      </w:tr>
      <w:sdt>
        <w:sdtPr>
          <w:rPr>
            <w:rFonts w:ascii="微软雅黑" w:eastAsia="微软雅黑" w:hAnsi="微软雅黑"/>
            <w:color w:val="595959" w:themeColor="text1" w:themeTint="A6"/>
          </w:rPr>
          <w:id w:val="2075399068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1842841809"/>
              <w:placeholder>
                <w:docPart w:val="8CDC8C313D69427BA554CF49132674A7"/>
              </w:placeholder>
              <w15:repeatingSectionItem/>
            </w:sdtPr>
            <w:sdtEndPr/>
            <w:sdtContent>
              <w:tr w:rsidR="00B13151" w:rsidRPr="00440CCC" w:rsidTr="00A35C4F">
                <w:tc>
                  <w:tcPr>
                    <w:tcW w:w="913" w:type="pct"/>
                  </w:tcPr>
                  <w:p w:rsidR="00B13151" w:rsidRPr="00440CCC" w:rsidRDefault="00B13151" w:rsidP="00285DEA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2013</w:t>
                    </w:r>
                    <w:r>
                      <w:rPr>
                        <w:rFonts w:ascii="微软雅黑" w:eastAsia="微软雅黑" w:hAnsi="微软雅黑" w:hint="eastAsia"/>
                      </w:rPr>
                      <w:t>年</w:t>
                    </w:r>
                    <w:r w:rsidR="00285DEA">
                      <w:rPr>
                        <w:rFonts w:ascii="微软雅黑" w:eastAsia="微软雅黑" w:hAnsi="微软雅黑"/>
                      </w:rPr>
                      <w:t>3</w:t>
                    </w:r>
                    <w:r>
                      <w:rPr>
                        <w:rFonts w:ascii="微软雅黑" w:eastAsia="微软雅黑" w:hAnsi="微软雅黑" w:hint="eastAsia"/>
                      </w:rPr>
                      <w:t>月</w:t>
                    </w:r>
                    <w:r>
                      <w:rPr>
                        <w:rFonts w:ascii="微软雅黑" w:eastAsia="微软雅黑" w:hAnsi="微软雅黑"/>
                      </w:rPr>
                      <w:t>~</w:t>
                    </w:r>
                    <w:r w:rsidR="00285DEA">
                      <w:rPr>
                        <w:rFonts w:ascii="微软雅黑" w:eastAsia="微软雅黑" w:hAnsi="微软雅黑" w:hint="eastAsia"/>
                      </w:rPr>
                      <w:t>至今</w:t>
                    </w:r>
                  </w:p>
                </w:tc>
                <w:tc>
                  <w:tcPr>
                    <w:tcW w:w="4087" w:type="pct"/>
                  </w:tcPr>
                  <w:p w:rsidR="00B13151" w:rsidRPr="00440CCC" w:rsidRDefault="00285DEA" w:rsidP="00A35C4F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网站</w:t>
                    </w:r>
                    <w:r>
                      <w:rPr>
                        <w:rFonts w:ascii="微软雅黑" w:eastAsia="微软雅黑" w:hAnsi="微软雅黑"/>
                      </w:rPr>
                      <w:t>及客户端</w:t>
                    </w:r>
                    <w:r>
                      <w:rPr>
                        <w:rFonts w:ascii="微软雅黑" w:eastAsia="微软雅黑" w:hAnsi="微软雅黑" w:hint="eastAsia"/>
                      </w:rPr>
                      <w:t>建设</w:t>
                    </w:r>
                    <w:r w:rsidR="00B13151"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e"/>
                        <w:rFonts w:ascii="微软雅黑" w:eastAsia="微软雅黑" w:hAnsi="微软雅黑" w:hint="eastAsia"/>
                      </w:rPr>
                      <w:t>西安</w:t>
                    </w:r>
                    <w:r>
                      <w:rPr>
                        <w:rStyle w:val="ae"/>
                        <w:rFonts w:ascii="微软雅黑" w:eastAsia="微软雅黑" w:hAnsi="微软雅黑"/>
                      </w:rPr>
                      <w:t>文理学院</w:t>
                    </w:r>
                    <w:r>
                      <w:rPr>
                        <w:rStyle w:val="ae"/>
                        <w:rFonts w:ascii="微软雅黑" w:eastAsia="微软雅黑" w:hAnsi="微软雅黑" w:hint="eastAsia"/>
                      </w:rPr>
                      <w:t xml:space="preserve"> </w:t>
                    </w:r>
                    <w:proofErr w:type="gramStart"/>
                    <w:r>
                      <w:rPr>
                        <w:rStyle w:val="ae"/>
                        <w:rFonts w:ascii="微软雅黑" w:eastAsia="微软雅黑" w:hAnsi="微软雅黑" w:hint="eastAsia"/>
                      </w:rPr>
                      <w:t>弘</w:t>
                    </w:r>
                    <w:r>
                      <w:rPr>
                        <w:rStyle w:val="ae"/>
                        <w:rFonts w:ascii="微软雅黑" w:eastAsia="微软雅黑" w:hAnsi="微软雅黑"/>
                      </w:rPr>
                      <w:t>知书社</w:t>
                    </w:r>
                    <w:proofErr w:type="gramEnd"/>
                  </w:p>
                  <w:p w:rsidR="00B13151" w:rsidRPr="00440CCC" w:rsidRDefault="00E1676A" w:rsidP="00E1676A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网站</w:t>
                    </w:r>
                    <w:r>
                      <w:rPr>
                        <w:rFonts w:ascii="微软雅黑" w:eastAsia="微软雅黑" w:hAnsi="微软雅黑"/>
                      </w:rPr>
                      <w:t>及</w:t>
                    </w:r>
                    <w:r>
                      <w:rPr>
                        <w:rFonts w:ascii="微软雅黑" w:eastAsia="微软雅黑" w:hAnsi="微软雅黑" w:hint="eastAsia"/>
                      </w:rPr>
                      <w:t>Android</w:t>
                    </w:r>
                    <w:r>
                      <w:rPr>
                        <w:rFonts w:ascii="微软雅黑" w:eastAsia="微软雅黑" w:hAnsi="微软雅黑"/>
                      </w:rPr>
                      <w:t>客户</w:t>
                    </w:r>
                    <w:r>
                      <w:rPr>
                        <w:rFonts w:ascii="微软雅黑" w:eastAsia="微软雅黑" w:hAnsi="微软雅黑" w:hint="eastAsia"/>
                      </w:rPr>
                      <w:t>端建设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1608109316"/>
              <w:placeholder>
                <w:docPart w:val="87F9F87CE6BB4259B806AA7C3C14E20F"/>
              </w:placeholder>
              <w15:repeatingSectionItem/>
            </w:sdtPr>
            <w:sdtEndPr/>
            <w:sdtContent>
              <w:tr w:rsidR="00B13151" w:rsidRPr="00440CCC" w:rsidTr="00A35C4F">
                <w:tc>
                  <w:tcPr>
                    <w:tcW w:w="913" w:type="pct"/>
                  </w:tcPr>
                  <w:p w:rsidR="00B13151" w:rsidRPr="00440CCC" w:rsidRDefault="00B13151" w:rsidP="00A35C4F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2012</w:t>
                    </w:r>
                    <w:r>
                      <w:rPr>
                        <w:rFonts w:ascii="微软雅黑" w:eastAsia="微软雅黑" w:hAnsi="微软雅黑" w:hint="eastAsia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</w:rPr>
                      <w:t>3</w:t>
                    </w:r>
                    <w:r>
                      <w:rPr>
                        <w:rFonts w:ascii="微软雅黑" w:eastAsia="微软雅黑" w:hAnsi="微软雅黑" w:hint="eastAsia"/>
                      </w:rPr>
                      <w:t>月</w:t>
                    </w:r>
                    <w:r>
                      <w:rPr>
                        <w:rFonts w:ascii="微软雅黑" w:eastAsia="微软雅黑" w:hAnsi="微软雅黑"/>
                      </w:rPr>
                      <w:t>~2012</w:t>
                    </w:r>
                    <w:r>
                      <w:rPr>
                        <w:rFonts w:ascii="微软雅黑" w:eastAsia="微软雅黑" w:hAnsi="微软雅黑" w:hint="eastAsia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</w:rPr>
                      <w:t>6</w:t>
                    </w:r>
                    <w:r>
                      <w:rPr>
                        <w:rFonts w:ascii="微软雅黑" w:eastAsia="微软雅黑" w:hAnsi="微软雅黑" w:hint="eastAsia"/>
                      </w:rPr>
                      <w:t>月</w:t>
                    </w:r>
                  </w:p>
                </w:tc>
                <w:tc>
                  <w:tcPr>
                    <w:tcW w:w="4087" w:type="pct"/>
                  </w:tcPr>
                  <w:p w:rsidR="00B13151" w:rsidRPr="00440CCC" w:rsidRDefault="00B13151" w:rsidP="00A35C4F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网站编辑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e"/>
                        <w:rFonts w:ascii="微软雅黑" w:eastAsia="微软雅黑" w:hAnsi="微软雅黑" w:hint="eastAsia"/>
                      </w:rPr>
                      <w:t>学生</w:t>
                    </w:r>
                    <w:r>
                      <w:rPr>
                        <w:rStyle w:val="ae"/>
                        <w:rFonts w:ascii="微软雅黑" w:eastAsia="微软雅黑" w:hAnsi="微软雅黑"/>
                      </w:rPr>
                      <w:t>处</w:t>
                    </w:r>
                  </w:p>
                  <w:p w:rsidR="00B13151" w:rsidRPr="00440CCC" w:rsidRDefault="00B13151" w:rsidP="00A35C4F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网站修改</w:t>
                    </w:r>
                  </w:p>
                </w:tc>
              </w:tr>
            </w:sdtContent>
          </w:sdt>
        </w:sdtContent>
      </w:sdt>
    </w:tbl>
    <w:p w:rsidR="0027346A" w:rsidRPr="00440CCC" w:rsidRDefault="0027346A" w:rsidP="0027346A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在校</w:t>
      </w:r>
      <w:r>
        <w:rPr>
          <w:rFonts w:ascii="微软雅黑" w:eastAsia="微软雅黑" w:hAnsi="微软雅黑"/>
          <w:lang w:val="zh-CN"/>
        </w:rPr>
        <w:t>情况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27346A" w:rsidRPr="00440CCC" w:rsidTr="00A3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7346A" w:rsidRPr="00440CCC" w:rsidRDefault="0027346A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27346A" w:rsidRPr="00440CCC" w:rsidRDefault="0027346A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27346A" w:rsidRPr="00440CCC" w:rsidTr="00A35C4F">
        <w:tc>
          <w:tcPr>
            <w:tcW w:w="913" w:type="pct"/>
          </w:tcPr>
          <w:p w:rsidR="0027346A" w:rsidRPr="00440CCC" w:rsidRDefault="0027346A" w:rsidP="00A35C4F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2010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/>
              </w:rPr>
              <w:t>9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~2011</w:t>
            </w:r>
            <w:r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月</w:t>
            </w:r>
          </w:p>
        </w:tc>
        <w:tc>
          <w:tcPr>
            <w:tcW w:w="4087" w:type="pct"/>
          </w:tcPr>
          <w:p w:rsidR="0027346A" w:rsidRPr="00440CCC" w:rsidRDefault="0027346A" w:rsidP="00A35C4F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社团社长</w:t>
            </w:r>
            <w:r w:rsidRPr="00440CCC">
              <w:rPr>
                <w:rFonts w:ascii="微软雅黑" w:eastAsia="微软雅黑" w:hAnsi="微软雅黑"/>
                <w:lang w:val="zh-CN"/>
              </w:rPr>
              <w:t>，  </w:t>
            </w:r>
            <w:r>
              <w:rPr>
                <w:rStyle w:val="ae"/>
                <w:rFonts w:ascii="微软雅黑" w:eastAsia="微软雅黑" w:hAnsi="微软雅黑" w:hint="eastAsia"/>
              </w:rPr>
              <w:t>西安</w:t>
            </w:r>
            <w:r>
              <w:rPr>
                <w:rStyle w:val="ae"/>
                <w:rFonts w:ascii="微软雅黑" w:eastAsia="微软雅黑" w:hAnsi="微软雅黑"/>
              </w:rPr>
              <w:t>文理学院</w:t>
            </w:r>
            <w:r>
              <w:rPr>
                <w:rStyle w:val="ae"/>
                <w:rFonts w:ascii="微软雅黑" w:eastAsia="微软雅黑" w:hAnsi="微软雅黑" w:hint="eastAsia"/>
              </w:rPr>
              <w:t xml:space="preserve"> 墨</w:t>
            </w:r>
            <w:proofErr w:type="gramStart"/>
            <w:r>
              <w:rPr>
                <w:rStyle w:val="ae"/>
                <w:rFonts w:ascii="微软雅黑" w:eastAsia="微软雅黑" w:hAnsi="微软雅黑"/>
              </w:rPr>
              <w:t>颀</w:t>
            </w:r>
            <w:proofErr w:type="gramEnd"/>
            <w:r>
              <w:rPr>
                <w:rStyle w:val="ae"/>
                <w:rFonts w:ascii="微软雅黑" w:eastAsia="微软雅黑" w:hAnsi="微软雅黑"/>
              </w:rPr>
              <w:t>多媒体</w:t>
            </w:r>
            <w:r>
              <w:rPr>
                <w:rStyle w:val="ae"/>
                <w:rFonts w:ascii="微软雅黑" w:eastAsia="微软雅黑" w:hAnsi="微软雅黑" w:hint="eastAsia"/>
              </w:rPr>
              <w:t>·文学</w:t>
            </w:r>
            <w:r>
              <w:rPr>
                <w:rStyle w:val="ae"/>
                <w:rFonts w:ascii="微软雅黑" w:eastAsia="微软雅黑" w:hAnsi="微软雅黑"/>
              </w:rPr>
              <w:t>社</w:t>
            </w:r>
          </w:p>
          <w:p w:rsidR="0027346A" w:rsidRPr="00440CCC" w:rsidRDefault="0027346A" w:rsidP="00A35C4F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</w:t>
            </w:r>
            <w:r>
              <w:rPr>
                <w:rFonts w:ascii="微软雅黑" w:eastAsia="微软雅黑" w:hAnsi="微软雅黑"/>
              </w:rPr>
              <w:t>联合</w:t>
            </w:r>
            <w:r>
              <w:rPr>
                <w:rFonts w:ascii="微软雅黑" w:eastAsia="微软雅黑" w:hAnsi="微软雅黑" w:hint="eastAsia"/>
              </w:rPr>
              <w:t>创始</w:t>
            </w:r>
            <w:r>
              <w:rPr>
                <w:rFonts w:ascii="微软雅黑" w:eastAsia="微软雅黑" w:hAnsi="微软雅黑"/>
              </w:rPr>
              <w:t>人兼首任社长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070BC0">
              <w:rPr>
                <w:rFonts w:ascii="微软雅黑" w:eastAsia="微软雅黑" w:hAnsi="微软雅黑" w:hint="eastAsia"/>
              </w:rPr>
              <w:t>负责社团运转，及总体情况，社团网站建设</w:t>
            </w:r>
          </w:p>
        </w:tc>
      </w:tr>
      <w:sdt>
        <w:sdtPr>
          <w:rPr>
            <w:rFonts w:ascii="微软雅黑" w:eastAsia="微软雅黑" w:hAnsi="微软雅黑"/>
            <w:color w:val="595959" w:themeColor="text1" w:themeTint="A6"/>
          </w:rPr>
          <w:id w:val="-734310050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956638974"/>
              <w:placeholder>
                <w:docPart w:val="A0CDF3043D234522B2CD049CC1559D27"/>
              </w:placeholder>
              <w15:repeatingSectionItem/>
            </w:sdtPr>
            <w:sdtEndPr/>
            <w:sdtContent>
              <w:tr w:rsidR="0027346A" w:rsidRPr="00440CCC" w:rsidTr="00A35C4F">
                <w:tc>
                  <w:tcPr>
                    <w:tcW w:w="913" w:type="pct"/>
                  </w:tcPr>
                  <w:p w:rsidR="0027346A" w:rsidRPr="00440CCC" w:rsidRDefault="0027346A" w:rsidP="00A35C4F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2010</w:t>
                    </w:r>
                    <w:r>
                      <w:rPr>
                        <w:rFonts w:ascii="微软雅黑" w:eastAsia="微软雅黑" w:hAnsi="微软雅黑" w:hint="eastAsia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</w:rPr>
                      <w:t>9</w:t>
                    </w:r>
                    <w:r>
                      <w:rPr>
                        <w:rFonts w:ascii="微软雅黑" w:eastAsia="微软雅黑" w:hAnsi="微软雅黑" w:hint="eastAsia"/>
                      </w:rPr>
                      <w:t>月</w:t>
                    </w:r>
                    <w:r>
                      <w:rPr>
                        <w:rFonts w:ascii="微软雅黑" w:eastAsia="微软雅黑" w:hAnsi="微软雅黑"/>
                      </w:rPr>
                      <w:t>~2011</w:t>
                    </w:r>
                    <w:r>
                      <w:rPr>
                        <w:rFonts w:ascii="微软雅黑" w:eastAsia="微软雅黑" w:hAnsi="微软雅黑" w:hint="eastAsia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</w:rPr>
                      <w:t>6</w:t>
                    </w:r>
                    <w:r>
                      <w:rPr>
                        <w:rFonts w:ascii="微软雅黑" w:eastAsia="微软雅黑" w:hAnsi="微软雅黑" w:hint="eastAsia"/>
                      </w:rPr>
                      <w:t>月</w:t>
                    </w:r>
                  </w:p>
                </w:tc>
                <w:tc>
                  <w:tcPr>
                    <w:tcW w:w="4087" w:type="pct"/>
                  </w:tcPr>
                  <w:p w:rsidR="0027346A" w:rsidRPr="00440CCC" w:rsidRDefault="0027346A" w:rsidP="00A35C4F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编辑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e"/>
                        <w:rFonts w:ascii="微软雅黑" w:eastAsia="微软雅黑" w:hAnsi="微软雅黑" w:hint="eastAsia"/>
                      </w:rPr>
                      <w:t>西安</w:t>
                    </w:r>
                    <w:r>
                      <w:rPr>
                        <w:rStyle w:val="ae"/>
                        <w:rFonts w:ascii="微软雅黑" w:eastAsia="微软雅黑" w:hAnsi="微软雅黑"/>
                      </w:rPr>
                      <w:t>文理学院</w:t>
                    </w:r>
                    <w:r>
                      <w:rPr>
                        <w:rStyle w:val="ae"/>
                        <w:rFonts w:ascii="微软雅黑" w:eastAsia="微软雅黑" w:hAnsi="微软雅黑" w:hint="eastAsia"/>
                      </w:rPr>
                      <w:t>《学生工作</w:t>
                    </w:r>
                    <w:r>
                      <w:rPr>
                        <w:rStyle w:val="ae"/>
                        <w:rFonts w:ascii="微软雅黑" w:eastAsia="微软雅黑" w:hAnsi="微软雅黑"/>
                      </w:rPr>
                      <w:t>简讯》</w:t>
                    </w:r>
                  </w:p>
                  <w:p w:rsidR="0027346A" w:rsidRPr="00440CCC" w:rsidRDefault="0027346A" w:rsidP="00A35C4F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编辑</w:t>
                    </w:r>
                  </w:p>
                </w:tc>
              </w:tr>
            </w:sdtContent>
          </w:sdt>
        </w:sdtContent>
      </w:sdt>
    </w:tbl>
    <w:p w:rsidR="003A13AB" w:rsidRPr="00440CCC" w:rsidRDefault="003A13AB" w:rsidP="003A13AB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专业技能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3A13AB" w:rsidRPr="00440CCC" w:rsidTr="00A3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3A13AB" w:rsidRPr="00440CCC" w:rsidRDefault="003A13AB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3A13AB" w:rsidRPr="00440CCC" w:rsidRDefault="003A13AB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3A13AB" w:rsidRPr="00440CCC" w:rsidTr="00A35C4F">
        <w:tc>
          <w:tcPr>
            <w:tcW w:w="913" w:type="pct"/>
          </w:tcPr>
          <w:p w:rsidR="003A13AB" w:rsidRPr="00440CCC" w:rsidRDefault="003A13AB" w:rsidP="00A35C4F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Python</w:t>
            </w:r>
          </w:p>
        </w:tc>
        <w:tc>
          <w:tcPr>
            <w:tcW w:w="4087" w:type="pct"/>
          </w:tcPr>
          <w:p w:rsidR="003A13AB" w:rsidRPr="00440CCC" w:rsidRDefault="003A13AB" w:rsidP="003A13AB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440CCC">
              <w:rPr>
                <w:rFonts w:ascii="微软雅黑" w:eastAsia="微软雅黑" w:hAnsi="微软雅黑"/>
                <w:lang w:val="zh-CN"/>
              </w:rPr>
              <w:t>，  </w:t>
            </w:r>
            <w:r>
              <w:rPr>
                <w:rStyle w:val="ae"/>
                <w:rFonts w:ascii="微软雅黑" w:eastAsia="微软雅黑" w:hAnsi="微软雅黑" w:hint="eastAsia"/>
              </w:rPr>
              <w:t>2年</w:t>
            </w:r>
            <w:r>
              <w:rPr>
                <w:rStyle w:val="ae"/>
                <w:rFonts w:ascii="微软雅黑" w:eastAsia="微软雅黑" w:hAnsi="微软雅黑"/>
              </w:rPr>
              <w:t>经验</w:t>
            </w:r>
          </w:p>
        </w:tc>
      </w:tr>
      <w:sdt>
        <w:sdtPr>
          <w:rPr>
            <w:rFonts w:ascii="微软雅黑" w:eastAsia="微软雅黑" w:hAnsi="微软雅黑"/>
            <w:color w:val="595959" w:themeColor="text1" w:themeTint="A6"/>
          </w:rPr>
          <w:id w:val="2127340429"/>
          <w15:repeatingSection/>
        </w:sdtPr>
        <w:sdtEndPr>
          <w:rPr>
            <w:color w:val="000000" w:themeColor="text1"/>
          </w:rPr>
        </w:sdtEndPr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1298830061"/>
              <w:placeholder>
                <w:docPart w:val="76983BABC5B54E4C95C4796386914274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3A13AB" w:rsidRPr="00440CCC" w:rsidTr="00A35C4F">
                <w:tc>
                  <w:tcPr>
                    <w:tcW w:w="913" w:type="pct"/>
                  </w:tcPr>
                  <w:p w:rsidR="003A13AB" w:rsidRPr="00440CCC" w:rsidRDefault="003A13AB" w:rsidP="003A13AB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CSS+DIV</w:t>
                    </w:r>
                  </w:p>
                </w:tc>
                <w:tc>
                  <w:tcPr>
                    <w:tcW w:w="4087" w:type="pct"/>
                  </w:tcPr>
                  <w:p w:rsidR="003A13AB" w:rsidRPr="00440CCC" w:rsidRDefault="003A13AB" w:rsidP="003A13AB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精通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e"/>
                        <w:rFonts w:ascii="微软雅黑" w:eastAsia="微软雅黑" w:hAnsi="微软雅黑" w:hint="eastAsia"/>
                      </w:rPr>
                      <w:t>4年</w:t>
                    </w:r>
                    <w:r>
                      <w:rPr>
                        <w:rStyle w:val="ae"/>
                        <w:rFonts w:ascii="微软雅黑" w:eastAsia="微软雅黑" w:hAnsi="微软雅黑"/>
                      </w:rPr>
                      <w:t>经验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684979107"/>
              <w:placeholder>
                <w:docPart w:val="DBEC9B9864694275B731F028A7E1D4E3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3A13AB" w:rsidRPr="00440CCC" w:rsidTr="00A35C4F">
                <w:tc>
                  <w:tcPr>
                    <w:tcW w:w="913" w:type="pct"/>
                  </w:tcPr>
                  <w:p w:rsidR="003A13AB" w:rsidRPr="00440CCC" w:rsidRDefault="003A13AB" w:rsidP="003A13AB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Android</w:t>
                    </w:r>
                  </w:p>
                </w:tc>
                <w:tc>
                  <w:tcPr>
                    <w:tcW w:w="4087" w:type="pct"/>
                  </w:tcPr>
                  <w:p w:rsidR="003A13AB" w:rsidRPr="00440CCC" w:rsidRDefault="003A13AB" w:rsidP="003A13AB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精通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 2</w:t>
                    </w: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经验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416066017"/>
              <w:placeholder>
                <w:docPart w:val="0161A2C9DE774268BA6E71977F78A619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3A13AB" w:rsidRPr="00440CCC" w:rsidTr="00A35C4F">
                <w:tc>
                  <w:tcPr>
                    <w:tcW w:w="913" w:type="pct"/>
                  </w:tcPr>
                  <w:p w:rsidR="003A13AB" w:rsidRPr="00440CCC" w:rsidRDefault="003A13AB" w:rsidP="003A13AB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Linux</w:t>
                    </w:r>
                  </w:p>
                </w:tc>
                <w:tc>
                  <w:tcPr>
                    <w:tcW w:w="4087" w:type="pct"/>
                  </w:tcPr>
                  <w:p w:rsidR="003A13AB" w:rsidRPr="00440CCC" w:rsidRDefault="003A13AB" w:rsidP="003A13AB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精通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 5</w:t>
                    </w: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经验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821658715"/>
              <w:placeholder>
                <w:docPart w:val="2067AE07AA674186AA28BAD47D84BB7A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3A13AB" w:rsidRPr="00440CCC" w:rsidTr="00A35C4F">
                <w:tc>
                  <w:tcPr>
                    <w:tcW w:w="913" w:type="pct"/>
                  </w:tcPr>
                  <w:p w:rsidR="003A13AB" w:rsidRPr="00440CCC" w:rsidRDefault="003A13AB" w:rsidP="003A13AB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Office</w:t>
                    </w:r>
                  </w:p>
                </w:tc>
                <w:tc>
                  <w:tcPr>
                    <w:tcW w:w="4087" w:type="pct"/>
                  </w:tcPr>
                  <w:p w:rsidR="003A13AB" w:rsidRPr="00440CCC" w:rsidRDefault="003A13AB" w:rsidP="003A13AB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精通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 10</w:t>
                    </w: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经验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1922715844"/>
              <w:placeholder>
                <w:docPart w:val="8DAE5A85FB7445F2BAB9AFF8097B0AD7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3A13AB" w:rsidRPr="00440CCC" w:rsidTr="00A35C4F">
                <w:tc>
                  <w:tcPr>
                    <w:tcW w:w="913" w:type="pct"/>
                  </w:tcPr>
                  <w:p w:rsidR="003A13AB" w:rsidRPr="00440CCC" w:rsidRDefault="003A13AB" w:rsidP="003A13AB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嵌入系统</w:t>
                    </w:r>
                    <w:r>
                      <w:rPr>
                        <w:rFonts w:ascii="微软雅黑" w:eastAsia="微软雅黑" w:hAnsi="微软雅黑"/>
                      </w:rPr>
                      <w:t>设计</w:t>
                    </w:r>
                  </w:p>
                </w:tc>
                <w:tc>
                  <w:tcPr>
                    <w:tcW w:w="4087" w:type="pct"/>
                  </w:tcPr>
                  <w:p w:rsidR="003A13AB" w:rsidRPr="00440CCC" w:rsidRDefault="003A13AB" w:rsidP="003A13AB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精通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 3</w:t>
                    </w: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经验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929656226"/>
              <w:placeholder>
                <w:docPart w:val="09A9EC2D7E0C4F8289C1AB7431BDF8C5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3A13AB" w:rsidRPr="00440CCC" w:rsidTr="00A35C4F">
                <w:tc>
                  <w:tcPr>
                    <w:tcW w:w="913" w:type="pct"/>
                  </w:tcPr>
                  <w:p w:rsidR="003A13AB" w:rsidRPr="00440CCC" w:rsidRDefault="003A13AB" w:rsidP="003A13AB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网站制作</w:t>
                    </w:r>
                  </w:p>
                </w:tc>
                <w:tc>
                  <w:tcPr>
                    <w:tcW w:w="4087" w:type="pct"/>
                  </w:tcPr>
                  <w:p w:rsidR="003A13AB" w:rsidRPr="00440CCC" w:rsidRDefault="003A13AB" w:rsidP="003A13AB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精通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 4</w:t>
                    </w: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经验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1881587097"/>
              <w:placeholder>
                <w:docPart w:val="57452EEA3A5B440F873C976D339CDDAB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3A13AB" w:rsidRPr="00440CCC" w:rsidTr="00A35C4F">
                <w:tc>
                  <w:tcPr>
                    <w:tcW w:w="913" w:type="pct"/>
                  </w:tcPr>
                  <w:p w:rsidR="003A13AB" w:rsidRPr="00440CCC" w:rsidRDefault="003A13AB" w:rsidP="003A13AB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编程</w:t>
                    </w:r>
                  </w:p>
                </w:tc>
                <w:tc>
                  <w:tcPr>
                    <w:tcW w:w="4087" w:type="pct"/>
                  </w:tcPr>
                  <w:p w:rsidR="003A13AB" w:rsidRPr="00440CCC" w:rsidRDefault="003A13AB" w:rsidP="003A13AB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精通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 11</w:t>
                    </w: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年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经验</w:t>
                    </w:r>
                  </w:p>
                </w:tc>
              </w:tr>
            </w:sdtContent>
          </w:sdt>
        </w:sdtContent>
      </w:sdt>
    </w:tbl>
    <w:p w:rsidR="0027346A" w:rsidRPr="00440CCC" w:rsidRDefault="0027346A" w:rsidP="0027346A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个</w:t>
      </w:r>
      <w:r>
        <w:rPr>
          <w:rFonts w:ascii="微软雅黑" w:eastAsia="微软雅黑" w:hAnsi="微软雅黑"/>
          <w:lang w:val="zh-CN"/>
        </w:rPr>
        <w:t>人</w:t>
      </w:r>
      <w:r>
        <w:rPr>
          <w:rFonts w:ascii="微软雅黑" w:eastAsia="微软雅黑" w:hAnsi="微软雅黑" w:hint="eastAsia"/>
          <w:lang w:val="zh-CN"/>
        </w:rPr>
        <w:t>信息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27346A" w:rsidRPr="00440CCC" w:rsidTr="00A3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7346A" w:rsidRPr="00440CCC" w:rsidRDefault="0027346A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27346A" w:rsidRPr="00440CCC" w:rsidRDefault="0027346A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27346A" w:rsidRPr="00440CCC" w:rsidTr="00A35C4F">
        <w:tc>
          <w:tcPr>
            <w:tcW w:w="913" w:type="pct"/>
          </w:tcPr>
          <w:p w:rsidR="0027346A" w:rsidRPr="00440CCC" w:rsidRDefault="0027346A" w:rsidP="00A35C4F">
            <w:pPr>
              <w:pStyle w:val="ad"/>
              <w:rPr>
                <w:rFonts w:ascii="微软雅黑" w:eastAsia="微软雅黑" w:hAnsi="微软雅黑"/>
              </w:rPr>
            </w:pPr>
            <w:r w:rsidRPr="00372E1E">
              <w:rPr>
                <w:rFonts w:ascii="微软雅黑" w:eastAsia="微软雅黑" w:hAnsi="微软雅黑" w:hint="eastAsia"/>
              </w:rPr>
              <w:t>特长</w:t>
            </w:r>
          </w:p>
        </w:tc>
        <w:tc>
          <w:tcPr>
            <w:tcW w:w="4087" w:type="pct"/>
          </w:tcPr>
          <w:p w:rsidR="0027346A" w:rsidRPr="00440CCC" w:rsidRDefault="0027346A" w:rsidP="00A35C4F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计算机相关，</w:t>
            </w:r>
            <w:r>
              <w:rPr>
                <w:rFonts w:ascii="微软雅黑" w:eastAsia="微软雅黑" w:hAnsi="微软雅黑"/>
              </w:rPr>
              <w:t>互联网相关</w:t>
            </w:r>
            <w:r>
              <w:rPr>
                <w:rFonts w:ascii="微软雅黑" w:eastAsia="微软雅黑" w:hAnsi="微软雅黑" w:hint="eastAsia"/>
              </w:rPr>
              <w:t>，网站创作</w:t>
            </w:r>
            <w:r>
              <w:rPr>
                <w:rFonts w:ascii="微软雅黑" w:eastAsia="微软雅黑" w:hAnsi="微软雅黑"/>
              </w:rPr>
              <w:t>、设计及运维</w:t>
            </w:r>
            <w:r w:rsidRPr="00372E1E">
              <w:rPr>
                <w:rFonts w:ascii="微软雅黑" w:eastAsia="微软雅黑" w:hAnsi="微软雅黑" w:hint="eastAsia"/>
              </w:rPr>
              <w:t>，嵌入式</w:t>
            </w:r>
            <w:r>
              <w:rPr>
                <w:rFonts w:ascii="微软雅黑" w:eastAsia="微软雅黑" w:hAnsi="微软雅黑" w:hint="eastAsia"/>
              </w:rPr>
              <w:t>系统</w:t>
            </w:r>
            <w:r w:rsidRPr="00372E1E">
              <w:rPr>
                <w:rFonts w:ascii="微软雅黑" w:eastAsia="微软雅黑" w:hAnsi="微软雅黑" w:hint="eastAsia"/>
              </w:rPr>
              <w:t>设计，</w:t>
            </w:r>
            <w:r>
              <w:rPr>
                <w:rFonts w:ascii="微软雅黑" w:eastAsia="微软雅黑" w:hAnsi="微软雅黑" w:hint="eastAsia"/>
              </w:rPr>
              <w:t>架构</w:t>
            </w:r>
            <w:r w:rsidRPr="00372E1E">
              <w:rPr>
                <w:rFonts w:ascii="微软雅黑" w:eastAsia="微软雅黑" w:hAnsi="微软雅黑" w:hint="eastAsia"/>
              </w:rPr>
              <w:t>设计， DIY，设计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开源</w:t>
            </w:r>
          </w:p>
        </w:tc>
      </w:tr>
      <w:sdt>
        <w:sdtPr>
          <w:rPr>
            <w:rFonts w:ascii="微软雅黑" w:eastAsia="微软雅黑" w:hAnsi="微软雅黑"/>
            <w:color w:val="595959" w:themeColor="text1" w:themeTint="A6"/>
          </w:rPr>
          <w:id w:val="1088652495"/>
          <w15:repeatingSection/>
        </w:sdtPr>
        <w:sdtEndPr>
          <w:rPr>
            <w:color w:val="000000" w:themeColor="text1"/>
          </w:rPr>
        </w:sdtEndPr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1170594868"/>
              <w:placeholder>
                <w:docPart w:val="C137E5FF019842169FF18370F8048B40"/>
              </w:placeholder>
              <w15:repeatingSectionItem/>
            </w:sdtPr>
            <w:sdtEndPr/>
            <w:sdtContent>
              <w:tr w:rsidR="0027346A" w:rsidRPr="00440CCC" w:rsidTr="00A35C4F">
                <w:tc>
                  <w:tcPr>
                    <w:tcW w:w="913" w:type="pct"/>
                  </w:tcPr>
                  <w:p w:rsidR="0027346A" w:rsidRPr="00440CCC" w:rsidRDefault="0027346A" w:rsidP="00A35C4F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 w:rsidRPr="00372E1E">
                      <w:rPr>
                        <w:rFonts w:ascii="微软雅黑" w:eastAsia="微软雅黑" w:hAnsi="微软雅黑" w:hint="eastAsia"/>
                      </w:rPr>
                      <w:t>职业技能</w:t>
                    </w:r>
                  </w:p>
                </w:tc>
                <w:tc>
                  <w:tcPr>
                    <w:tcW w:w="4087" w:type="pct"/>
                  </w:tcPr>
                  <w:p w:rsidR="0027346A" w:rsidRPr="00440CCC" w:rsidRDefault="0027346A" w:rsidP="00A35C4F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精通GNU\Linux，能在不同的平台编程，精通</w:t>
                    </w:r>
                    <w:proofErr w:type="spellStart"/>
                    <w:r>
                      <w:rPr>
                        <w:rFonts w:ascii="微软雅黑" w:eastAsia="微软雅黑" w:hAnsi="微软雅黑"/>
                        <w:color w:val="000000" w:themeColor="text1"/>
                      </w:rPr>
                      <w:t>E</w:t>
                    </w:r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macs</w:t>
                    </w:r>
                    <w:proofErr w:type="spellEnd"/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，熟练使用</w:t>
                    </w:r>
                    <w:r>
                      <w:rPr>
                        <w:rFonts w:ascii="微软雅黑" w:eastAsia="微软雅黑" w:hAnsi="微软雅黑"/>
                        <w:color w:val="000000" w:themeColor="text1"/>
                      </w:rPr>
                      <w:t>V</w:t>
                    </w:r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im，同时能使用</w:t>
                    </w:r>
                    <w:r>
                      <w:rPr>
                        <w:rFonts w:ascii="微软雅黑" w:eastAsia="微软雅黑" w:hAnsi="微软雅黑"/>
                        <w:color w:val="000000" w:themeColor="text1"/>
                      </w:rPr>
                      <w:t>E</w:t>
                    </w:r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clipse/及</w:t>
                    </w:r>
                    <w:r>
                      <w:rPr>
                        <w:rFonts w:ascii="微软雅黑" w:eastAsia="微软雅黑" w:hAnsi="微软雅黑"/>
                        <w:color w:val="000000" w:themeColor="text1"/>
                      </w:rPr>
                      <w:t>V</w:t>
                    </w:r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isual studio编程，熟练使用Android与</w:t>
                    </w:r>
                    <w:r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单片</w:t>
                    </w:r>
                    <w:r>
                      <w:rPr>
                        <w:rFonts w:ascii="微软雅黑" w:eastAsia="微软雅黑" w:hAnsi="微软雅黑"/>
                        <w:color w:val="000000" w:themeColor="text1"/>
                      </w:rPr>
                      <w:t>机</w:t>
                    </w:r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通讯，不同单片机设备间的通讯。精通不同平台的排版及文档创作，精通使用office，以及</w:t>
                    </w:r>
                    <w:proofErr w:type="spellStart"/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tex</w:t>
                    </w:r>
                    <w:proofErr w:type="spellEnd"/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/latex/</w:t>
                    </w:r>
                    <w:proofErr w:type="spellStart"/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miktex</w:t>
                    </w:r>
                    <w:proofErr w:type="spellEnd"/>
                    <w:r w:rsidRPr="00372E1E">
                      <w:rPr>
                        <w:rFonts w:ascii="微软雅黑" w:eastAsia="微软雅黑" w:hAnsi="微软雅黑" w:hint="eastAsia"/>
                        <w:color w:val="000000" w:themeColor="text1"/>
                      </w:rPr>
                      <w:t>/生成文档，dot生成文档，系统构架分析及设计。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711853181"/>
              <w:placeholder>
                <w:docPart w:val="F8E588BEE2C0415481D164D267DF1AF5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27346A" w:rsidRPr="00440CCC" w:rsidTr="00A35C4F">
                <w:tc>
                  <w:tcPr>
                    <w:tcW w:w="913" w:type="pct"/>
                  </w:tcPr>
                  <w:p w:rsidR="0027346A" w:rsidRPr="00440CCC" w:rsidRDefault="0027346A" w:rsidP="00A35C4F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自我</w:t>
                    </w:r>
                    <w:r>
                      <w:rPr>
                        <w:rFonts w:ascii="微软雅黑" w:eastAsia="微软雅黑" w:hAnsi="微软雅黑"/>
                      </w:rPr>
                      <w:t>评价</w:t>
                    </w:r>
                  </w:p>
                </w:tc>
                <w:tc>
                  <w:tcPr>
                    <w:tcW w:w="4087" w:type="pct"/>
                  </w:tcPr>
                  <w:p w:rsidR="0027346A" w:rsidRPr="009377D3" w:rsidRDefault="0027346A" w:rsidP="00A35C4F">
                    <w:pPr>
                      <w:pStyle w:val="a8"/>
                    </w:pPr>
                    <w:r w:rsidRPr="009377D3">
                      <w:rPr>
                        <w:rFonts w:ascii="微软雅黑" w:eastAsia="微软雅黑" w:hAnsi="微软雅黑" w:hint="eastAsia"/>
                      </w:rPr>
                      <w:t>涉猎甚广，除计算机外，所学不精。永无休止的求知欲和好奇心，擅长辞令，诙谐幽默。体质脆弱，没有耐心。更喜欢各种研究性的、独立的、创造性的、与观念或事务打交道的工作；比较喜欢现实性的、操作性的、户外的、与事务打交道的工作；还喜欢艺术性、创造性、独立性、与观念打交道的工作；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1774234667"/>
              <w:placeholder>
                <w:docPart w:val="09D5A279230944E09B4E2CD249A4C78D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27346A" w:rsidRPr="00440CCC" w:rsidTr="00A35C4F">
                <w:tc>
                  <w:tcPr>
                    <w:tcW w:w="913" w:type="pct"/>
                  </w:tcPr>
                  <w:p w:rsidR="0027346A" w:rsidRPr="00440CCC" w:rsidRDefault="0027346A" w:rsidP="00A35C4F">
                    <w:pPr>
                      <w:pStyle w:val="ad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兴趣</w:t>
                    </w:r>
                    <w:r>
                      <w:rPr>
                        <w:rFonts w:ascii="微软雅黑" w:eastAsia="微软雅黑" w:hAnsi="微软雅黑"/>
                      </w:rPr>
                      <w:t>爱</w:t>
                    </w:r>
                    <w:r>
                      <w:rPr>
                        <w:rFonts w:ascii="微软雅黑" w:eastAsia="微软雅黑" w:hAnsi="微软雅黑" w:hint="eastAsia"/>
                      </w:rPr>
                      <w:t>好</w:t>
                    </w:r>
                  </w:p>
                </w:tc>
                <w:tc>
                  <w:tcPr>
                    <w:tcW w:w="4087" w:type="pct"/>
                  </w:tcPr>
                  <w:p w:rsidR="0027346A" w:rsidRPr="009377D3" w:rsidRDefault="0027346A" w:rsidP="00A35C4F">
                    <w:pPr>
                      <w:pStyle w:val="a8"/>
                    </w:pPr>
                    <w:r w:rsidRPr="00BD3BA8">
                      <w:rPr>
                        <w:rFonts w:ascii="微软雅黑" w:eastAsia="微软雅黑" w:hAnsi="微软雅黑" w:hint="eastAsia"/>
                      </w:rPr>
                      <w:t>计算机，漫游互联网，接触各种电子产品，喜欢</w:t>
                    </w:r>
                    <w:proofErr w:type="gramStart"/>
                    <w:r w:rsidRPr="00BD3BA8">
                      <w:rPr>
                        <w:rFonts w:ascii="微软雅黑" w:eastAsia="微软雅黑" w:hAnsi="微软雅黑" w:hint="eastAsia"/>
                      </w:rPr>
                      <w:t>玩不同</w:t>
                    </w:r>
                    <w:proofErr w:type="gramEnd"/>
                    <w:r w:rsidRPr="00BD3BA8">
                      <w:rPr>
                        <w:rFonts w:ascii="微软雅黑" w:eastAsia="微软雅黑" w:hAnsi="微软雅黑" w:hint="eastAsia"/>
                      </w:rPr>
                      <w:t>手机，策略类游戏，DIY，电子</w:t>
                    </w:r>
                    <w:proofErr w:type="spellStart"/>
                    <w:r w:rsidRPr="00BD3BA8">
                      <w:rPr>
                        <w:rFonts w:ascii="微软雅黑" w:eastAsia="微软雅黑" w:hAnsi="微软雅黑" w:hint="eastAsia"/>
                      </w:rPr>
                      <w:t>diy</w:t>
                    </w:r>
                    <w:proofErr w:type="spellEnd"/>
                    <w:r w:rsidRPr="00BD3BA8">
                      <w:rPr>
                        <w:rFonts w:ascii="微软雅黑" w:eastAsia="微软雅黑" w:hAnsi="微软雅黑" w:hint="eastAsia"/>
                      </w:rPr>
                      <w:t>，羽毛球，网球，爬山，骑自行车。素描，喜欢科幻片，旅游——到不同的地方。侦探小说，三国演义，福尔摩斯。喜欢中国风歌曲，写诗。</w:t>
                    </w:r>
                  </w:p>
                </w:tc>
              </w:tr>
            </w:sdtContent>
          </w:sdt>
        </w:sdtContent>
      </w:sdt>
    </w:tbl>
    <w:p w:rsidR="0027346A" w:rsidRPr="00440CCC" w:rsidRDefault="0027346A" w:rsidP="0027346A">
      <w:pPr>
        <w:pStyle w:val="a7"/>
        <w:rPr>
          <w:rFonts w:ascii="微软雅黑" w:eastAsia="微软雅黑" w:hAnsi="微软雅黑"/>
        </w:rPr>
      </w:pPr>
      <w:r w:rsidRPr="00440CCC">
        <w:rPr>
          <w:rFonts w:ascii="微软雅黑" w:eastAsia="微软雅黑" w:hAnsi="微软雅黑"/>
          <w:lang w:val="zh-CN"/>
        </w:rPr>
        <w:t>计算机技能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技能"/>
      </w:tblPr>
      <w:tblGrid>
        <w:gridCol w:w="1657"/>
        <w:gridCol w:w="7415"/>
      </w:tblGrid>
      <w:tr w:rsidR="0027346A" w:rsidRPr="00440CCC" w:rsidTr="00A3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7346A" w:rsidRPr="00440CCC" w:rsidRDefault="0027346A" w:rsidP="00A35C4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27346A" w:rsidRPr="00440CCC" w:rsidRDefault="0027346A" w:rsidP="00A35C4F">
            <w:pPr>
              <w:rPr>
                <w:rFonts w:ascii="微软雅黑" w:eastAsia="微软雅黑" w:hAnsi="微软雅黑"/>
              </w:rPr>
            </w:pPr>
          </w:p>
        </w:tc>
      </w:tr>
      <w:tr w:rsidR="0027346A" w:rsidRPr="00440CCC" w:rsidTr="00A35C4F">
        <w:tc>
          <w:tcPr>
            <w:tcW w:w="913" w:type="pct"/>
          </w:tcPr>
          <w:p w:rsidR="0027346A" w:rsidRPr="00440CCC" w:rsidRDefault="0027346A" w:rsidP="00A35C4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27346A" w:rsidRPr="00440CCC" w:rsidRDefault="0027346A" w:rsidP="00A35C4F">
            <w:pPr>
              <w:pStyle w:val="a8"/>
              <w:rPr>
                <w:rFonts w:ascii="微软雅黑" w:eastAsia="微软雅黑" w:hAnsi="微软雅黑"/>
              </w:rPr>
            </w:pPr>
            <w:r w:rsidRPr="00440CCC">
              <w:rPr>
                <w:rFonts w:ascii="微软雅黑" w:eastAsia="微软雅黑" w:hAnsi="微软雅黑"/>
                <w:lang w:val="zh-CN"/>
              </w:rPr>
              <w:t>语言</w:t>
            </w:r>
          </w:p>
          <w:p w:rsidR="0027346A" w:rsidRPr="007D5C8A" w:rsidRDefault="0027346A" w:rsidP="00A35C4F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Python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Android Java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C/C++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HTML5+CSS3</w:t>
            </w:r>
            <w:r>
              <w:rPr>
                <w:rFonts w:ascii="微软雅黑" w:eastAsia="微软雅黑" w:hAnsi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/>
              </w:rPr>
              <w:t>Javascript</w:t>
            </w:r>
            <w:proofErr w:type="spellEnd"/>
            <w:r>
              <w:rPr>
                <w:rFonts w:ascii="微软雅黑" w:eastAsia="微软雅黑" w:hAnsi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/>
              </w:rPr>
              <w:t>Emacs</w:t>
            </w:r>
            <w:proofErr w:type="spellEnd"/>
            <w:r>
              <w:rPr>
                <w:rFonts w:ascii="微软雅黑" w:eastAsia="微软雅黑" w:hAnsi="微软雅黑"/>
              </w:rPr>
              <w:t xml:space="preserve"> Lisp</w:t>
            </w:r>
            <w:r>
              <w:rPr>
                <w:rFonts w:ascii="微软雅黑" w:eastAsia="微软雅黑" w:hAnsi="微软雅黑" w:hint="eastAsia"/>
              </w:rPr>
              <w:t>、B</w:t>
            </w:r>
            <w:r>
              <w:rPr>
                <w:rFonts w:ascii="微软雅黑" w:eastAsia="微软雅黑" w:hAnsi="微软雅黑"/>
              </w:rPr>
              <w:t>ash</w:t>
            </w:r>
            <w:r>
              <w:rPr>
                <w:rFonts w:ascii="微软雅黑" w:eastAsia="微软雅黑" w:hAnsi="微软雅黑" w:hint="eastAsia"/>
              </w:rPr>
              <w:t>、PHP</w:t>
            </w:r>
          </w:p>
        </w:tc>
      </w:tr>
      <w:sdt>
        <w:sdtPr>
          <w:rPr>
            <w:rFonts w:ascii="微软雅黑" w:eastAsia="微软雅黑" w:hAnsi="微软雅黑"/>
          </w:rPr>
          <w:id w:val="1857463929"/>
          <w15:repeatingSection/>
        </w:sdtPr>
        <w:sdtEndPr/>
        <w:sdtContent>
          <w:sdt>
            <w:sdtPr>
              <w:rPr>
                <w:rFonts w:ascii="微软雅黑" w:eastAsia="微软雅黑" w:hAnsi="微软雅黑"/>
              </w:rPr>
              <w:id w:val="2011181661"/>
              <w:placeholder>
                <w:docPart w:val="E2C5EB479AFE4E5D9277B65FB3F05DF1"/>
              </w:placeholder>
              <w15:repeatingSectionItem/>
            </w:sdtPr>
            <w:sdtEndPr/>
            <w:sdtContent>
              <w:tr w:rsidR="0027346A" w:rsidRPr="00440CCC" w:rsidTr="00A35C4F">
                <w:tc>
                  <w:tcPr>
                    <w:tcW w:w="913" w:type="pct"/>
                  </w:tcPr>
                  <w:p w:rsidR="0027346A" w:rsidRPr="00440CCC" w:rsidRDefault="0027346A" w:rsidP="00A35C4F">
                    <w:pPr>
                      <w:rPr>
                        <w:rFonts w:ascii="微软雅黑" w:eastAsia="微软雅黑" w:hAnsi="微软雅黑"/>
                      </w:rPr>
                    </w:pPr>
                  </w:p>
                </w:tc>
                <w:tc>
                  <w:tcPr>
                    <w:tcW w:w="4087" w:type="pct"/>
                  </w:tcPr>
                  <w:p w:rsidR="0027346A" w:rsidRPr="00440CCC" w:rsidRDefault="0027346A" w:rsidP="00A35C4F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软件</w:t>
                    </w:r>
                  </w:p>
                  <w:p w:rsidR="0027346A" w:rsidRPr="00E94FF1" w:rsidRDefault="0027346A" w:rsidP="00A35C4F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MATLAB</w:t>
                    </w:r>
                    <w:r>
                      <w:rPr>
                        <w:rFonts w:ascii="微软雅黑" w:eastAsia="微软雅黑" w:hAnsi="微软雅黑" w:hint="eastAsia"/>
                      </w:rPr>
                      <w:t>、</w:t>
                    </w:r>
                    <w:r>
                      <w:rPr>
                        <w:rFonts w:ascii="微软雅黑" w:eastAsia="微软雅黑" w:hAnsi="微软雅黑"/>
                      </w:rPr>
                      <w:t>Photoshop</w:t>
                    </w:r>
                    <w:r>
                      <w:rPr>
                        <w:rFonts w:ascii="微软雅黑" w:eastAsia="微软雅黑" w:hAnsi="微软雅黑" w:hint="eastAsia"/>
                      </w:rPr>
                      <w:t>、</w:t>
                    </w:r>
                    <w:r>
                      <w:rPr>
                        <w:rFonts w:ascii="微软雅黑" w:eastAsia="微软雅黑" w:hAnsi="微软雅黑"/>
                      </w:rPr>
                      <w:t>MySQL</w:t>
                    </w:r>
                    <w:r>
                      <w:rPr>
                        <w:rFonts w:ascii="微软雅黑" w:eastAsia="微软雅黑" w:hAnsi="微软雅黑" w:hint="eastAsia"/>
                      </w:rPr>
                      <w:t>、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</w:rPr>
                      <w:t>La</w:t>
                    </w:r>
                    <w:r>
                      <w:rPr>
                        <w:rFonts w:ascii="微软雅黑" w:eastAsia="微软雅黑" w:hAnsi="微软雅黑"/>
                      </w:rPr>
                      <w:t>TEX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</w:rPr>
                      <w:t>、O</w:t>
                    </w:r>
                    <w:r>
                      <w:rPr>
                        <w:rFonts w:ascii="微软雅黑" w:eastAsia="微软雅黑" w:hAnsi="微软雅黑"/>
                      </w:rPr>
                      <w:t>ffice</w:t>
                    </w:r>
                    <w:r>
                      <w:rPr>
                        <w:rFonts w:ascii="微软雅黑" w:eastAsia="微软雅黑" w:hAnsi="微软雅黑" w:hint="eastAsia"/>
                      </w:rPr>
                      <w:t>、V</w:t>
                    </w:r>
                    <w:r>
                      <w:rPr>
                        <w:rFonts w:ascii="微软雅黑" w:eastAsia="微软雅黑" w:hAnsi="微软雅黑"/>
                      </w:rPr>
                      <w:t>isio</w:t>
                    </w:r>
                    <w:r>
                      <w:rPr>
                        <w:rFonts w:ascii="微软雅黑" w:eastAsia="微软雅黑" w:hAnsi="微软雅黑" w:hint="eastAsia"/>
                      </w:rPr>
                      <w:t>、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</w:rPr>
              <w:id w:val="-658465027"/>
              <w:placeholder>
                <w:docPart w:val="A04C6742D6434518B3B05D8166B15936"/>
              </w:placeholder>
              <w15:repeatingSectionItem/>
            </w:sdtPr>
            <w:sdtEndPr/>
            <w:sdtContent>
              <w:tr w:rsidR="0027346A" w:rsidRPr="00440CCC" w:rsidTr="00A35C4F">
                <w:tc>
                  <w:tcPr>
                    <w:tcW w:w="913" w:type="pct"/>
                  </w:tcPr>
                  <w:p w:rsidR="0027346A" w:rsidRPr="00440CCC" w:rsidRDefault="0027346A" w:rsidP="00A35C4F">
                    <w:pPr>
                      <w:rPr>
                        <w:rFonts w:ascii="微软雅黑" w:eastAsia="微软雅黑" w:hAnsi="微软雅黑"/>
                      </w:rPr>
                    </w:pPr>
                  </w:p>
                </w:tc>
                <w:tc>
                  <w:tcPr>
                    <w:tcW w:w="4087" w:type="pct"/>
                  </w:tcPr>
                  <w:p w:rsidR="0027346A" w:rsidRPr="00440CCC" w:rsidRDefault="0027346A" w:rsidP="00A35C4F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开发环境</w:t>
                    </w:r>
                  </w:p>
                  <w:p w:rsidR="0027346A" w:rsidRDefault="0027346A" w:rsidP="00A35C4F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lastRenderedPageBreak/>
                      <w:t>Linux</w:t>
                    </w:r>
                  </w:p>
                  <w:p w:rsidR="0027346A" w:rsidRDefault="0027346A" w:rsidP="00A35C4F">
                    <w:pPr>
                      <w:pStyle w:val="a"/>
                      <w:numPr>
                        <w:ilvl w:val="1"/>
                        <w:numId w:val="5"/>
                      </w:numPr>
                      <w:rPr>
                        <w:rFonts w:ascii="微软雅黑" w:eastAsia="微软雅黑" w:hAnsi="微软雅黑"/>
                      </w:rPr>
                    </w:pPr>
                    <w:proofErr w:type="spellStart"/>
                    <w:r>
                      <w:rPr>
                        <w:rFonts w:ascii="微软雅黑" w:eastAsia="微软雅黑" w:hAnsi="微软雅黑"/>
                      </w:rPr>
                      <w:t>Vim,Emacs,QT,Eclipse</w:t>
                    </w:r>
                    <w:proofErr w:type="spellEnd"/>
                    <w:r>
                      <w:rPr>
                        <w:rFonts w:ascii="微软雅黑" w:eastAsia="微软雅黑" w:hAnsi="微软雅黑"/>
                      </w:rPr>
                      <w:t xml:space="preserve">, </w:t>
                    </w:r>
                    <w:proofErr w:type="spellStart"/>
                    <w:r>
                      <w:rPr>
                        <w:rFonts w:ascii="微软雅黑" w:eastAsia="微软雅黑" w:hAnsi="微软雅黑"/>
                      </w:rPr>
                      <w:t>Arduino</w:t>
                    </w:r>
                    <w:proofErr w:type="spellEnd"/>
                  </w:p>
                  <w:p w:rsidR="0027346A" w:rsidRDefault="0027346A" w:rsidP="00A35C4F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Windows</w:t>
                    </w:r>
                  </w:p>
                  <w:p w:rsidR="0027346A" w:rsidRDefault="0027346A" w:rsidP="00A35C4F">
                    <w:pPr>
                      <w:pStyle w:val="a"/>
                      <w:numPr>
                        <w:ilvl w:val="1"/>
                        <w:numId w:val="5"/>
                      </w:numPr>
                      <w:rPr>
                        <w:rFonts w:ascii="微软雅黑" w:eastAsia="微软雅黑" w:hAnsi="微软雅黑"/>
                      </w:rPr>
                    </w:pPr>
                    <w:proofErr w:type="spellStart"/>
                    <w:r>
                      <w:rPr>
                        <w:rFonts w:ascii="微软雅黑" w:eastAsia="微软雅黑" w:hAnsi="微软雅黑"/>
                      </w:rPr>
                      <w:t>Eclipse,Visual</w:t>
                    </w:r>
                    <w:proofErr w:type="spellEnd"/>
                    <w:r>
                      <w:rPr>
                        <w:rFonts w:ascii="微软雅黑" w:eastAsia="微软雅黑" w:hAnsi="微软雅黑"/>
                      </w:rPr>
                      <w:t xml:space="preserve"> </w:t>
                    </w:r>
                    <w:proofErr w:type="spellStart"/>
                    <w:r>
                      <w:rPr>
                        <w:rFonts w:ascii="微软雅黑" w:eastAsia="微软雅黑" w:hAnsi="微软雅黑"/>
                      </w:rPr>
                      <w:t>Studio,IAR</w:t>
                    </w:r>
                    <w:proofErr w:type="spellEnd"/>
                    <w:r>
                      <w:rPr>
                        <w:rFonts w:ascii="微软雅黑" w:eastAsia="微软雅黑" w:hAnsi="微软雅黑"/>
                      </w:rPr>
                      <w:t xml:space="preserve"> for ARM, </w:t>
                    </w:r>
                    <w:proofErr w:type="spellStart"/>
                    <w:r>
                      <w:rPr>
                        <w:rFonts w:ascii="微软雅黑" w:eastAsia="微软雅黑" w:hAnsi="微软雅黑"/>
                      </w:rPr>
                      <w:t>Arduino</w:t>
                    </w:r>
                    <w:proofErr w:type="spellEnd"/>
                  </w:p>
                  <w:p w:rsidR="0027346A" w:rsidRDefault="0027346A" w:rsidP="00A35C4F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Mac OS X</w:t>
                    </w:r>
                  </w:p>
                  <w:p w:rsidR="0027346A" w:rsidRPr="00E94FF1" w:rsidRDefault="0027346A" w:rsidP="00A35C4F">
                    <w:pPr>
                      <w:pStyle w:val="a"/>
                      <w:numPr>
                        <w:ilvl w:val="1"/>
                        <w:numId w:val="5"/>
                      </w:numPr>
                      <w:rPr>
                        <w:rFonts w:ascii="微软雅黑" w:eastAsia="微软雅黑" w:hAnsi="微软雅黑"/>
                      </w:rPr>
                    </w:pPr>
                    <w:proofErr w:type="spellStart"/>
                    <w:r>
                      <w:rPr>
                        <w:rFonts w:ascii="微软雅黑" w:eastAsia="微软雅黑" w:hAnsi="微软雅黑"/>
                      </w:rPr>
                      <w:t>Coda,Eclipse,Emacs,Arduino</w:t>
                    </w:r>
                    <w:proofErr w:type="spellEnd"/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</w:rPr>
              <w:id w:val="-762919976"/>
              <w:placeholder>
                <w:docPart w:val="0676868B27F84DECA7304927B54C494C"/>
              </w:placeholder>
              <w15:repeatingSectionItem/>
            </w:sdtPr>
            <w:sdtEndPr/>
            <w:sdtContent>
              <w:tr w:rsidR="0027346A" w:rsidRPr="00440CCC" w:rsidTr="00A35C4F">
                <w:tc>
                  <w:tcPr>
                    <w:tcW w:w="913" w:type="pct"/>
                  </w:tcPr>
                  <w:p w:rsidR="0027346A" w:rsidRPr="00440CCC" w:rsidRDefault="0027346A" w:rsidP="00A35C4F">
                    <w:pPr>
                      <w:rPr>
                        <w:rFonts w:ascii="微软雅黑" w:eastAsia="微软雅黑" w:hAnsi="微软雅黑"/>
                      </w:rPr>
                    </w:pPr>
                  </w:p>
                </w:tc>
                <w:tc>
                  <w:tcPr>
                    <w:tcW w:w="4087" w:type="pct"/>
                  </w:tcPr>
                  <w:p w:rsidR="0027346A" w:rsidRPr="00440CCC" w:rsidRDefault="0027346A" w:rsidP="00A35C4F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开发</w:t>
                    </w:r>
                    <w:r>
                      <w:rPr>
                        <w:rFonts w:ascii="微软雅黑" w:eastAsia="微软雅黑" w:hAnsi="微软雅黑"/>
                        <w:lang w:val="zh-CN"/>
                      </w:rPr>
                      <w:t>平</w:t>
                    </w: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台</w:t>
                    </w:r>
                  </w:p>
                  <w:p w:rsidR="0027346A" w:rsidRDefault="0027346A" w:rsidP="00A35C4F">
                    <w:pPr>
                      <w:pStyle w:val="a"/>
                      <w:numPr>
                        <w:ilvl w:val="0"/>
                        <w:numId w:val="0"/>
                      </w:numPr>
                      <w:ind w:left="101" w:hanging="101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芯片</w:t>
                    </w:r>
                  </w:p>
                  <w:p w:rsidR="0027346A" w:rsidRDefault="0027346A" w:rsidP="00A35C4F">
                    <w:pPr>
                      <w:pStyle w:val="a"/>
                      <w:numPr>
                        <w:ilvl w:val="0"/>
                        <w:numId w:val="0"/>
                      </w:numPr>
                      <w:ind w:leftChars="100" w:left="291" w:rightChars="100" w:right="190" w:hanging="101"/>
                      <w:rPr>
                        <w:rFonts w:ascii="微软雅黑" w:eastAsia="微软雅黑" w:hAnsi="微软雅黑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</w:rPr>
                      <w:t>A</w:t>
                    </w:r>
                    <w:r>
                      <w:rPr>
                        <w:rFonts w:ascii="微软雅黑" w:eastAsia="微软雅黑" w:hAnsi="微软雅黑"/>
                      </w:rPr>
                      <w:t>tmega</w:t>
                    </w:r>
                    <w:proofErr w:type="spellEnd"/>
                    <w:r>
                      <w:rPr>
                        <w:rFonts w:ascii="微软雅黑" w:eastAsia="微软雅黑" w:hAnsi="微软雅黑"/>
                      </w:rPr>
                      <w:t xml:space="preserve"> family</w:t>
                    </w:r>
                    <w:r>
                      <w:rPr>
                        <w:rFonts w:ascii="微软雅黑" w:eastAsia="微软雅黑" w:hAnsi="微软雅黑" w:hint="eastAsia"/>
                      </w:rPr>
                      <w:t>、</w:t>
                    </w:r>
                    <w:r>
                      <w:rPr>
                        <w:rFonts w:ascii="微软雅黑" w:eastAsia="微软雅黑" w:hAnsi="微软雅黑"/>
                      </w:rPr>
                      <w:t>8051</w:t>
                    </w:r>
                    <w:r>
                      <w:rPr>
                        <w:rFonts w:ascii="微软雅黑" w:eastAsia="微软雅黑" w:hAnsi="微软雅黑" w:hint="eastAsia"/>
                      </w:rPr>
                      <w:t>、</w:t>
                    </w:r>
                    <w:r>
                      <w:rPr>
                        <w:rFonts w:ascii="微软雅黑" w:eastAsia="微软雅黑" w:hAnsi="微软雅黑"/>
                      </w:rPr>
                      <w:t>C</w:t>
                    </w:r>
                    <w:r w:rsidRPr="007D5C8A">
                      <w:rPr>
                        <w:rFonts w:ascii="微软雅黑" w:eastAsia="微软雅黑" w:hAnsi="微软雅黑"/>
                      </w:rPr>
                      <w:t>ortex-m4</w:t>
                    </w:r>
                    <w:r>
                      <w:rPr>
                        <w:rFonts w:ascii="微软雅黑" w:eastAsia="微软雅黑" w:hAnsi="微软雅黑" w:hint="eastAsia"/>
                      </w:rPr>
                      <w:t>、</w:t>
                    </w:r>
                    <w:r>
                      <w:rPr>
                        <w:rFonts w:ascii="微软雅黑" w:eastAsia="微软雅黑" w:hAnsi="微软雅黑"/>
                      </w:rPr>
                      <w:t>MSP430</w:t>
                    </w:r>
                    <w:r>
                      <w:rPr>
                        <w:rFonts w:ascii="微软雅黑" w:eastAsia="微软雅黑" w:hAnsi="微软雅黑" w:hint="eastAsia"/>
                      </w:rPr>
                      <w:t>、</w:t>
                    </w:r>
                  </w:p>
                  <w:p w:rsidR="0027346A" w:rsidRDefault="0027346A" w:rsidP="00A35C4F">
                    <w:pPr>
                      <w:pStyle w:val="a"/>
                      <w:numPr>
                        <w:ilvl w:val="0"/>
                        <w:numId w:val="0"/>
                      </w:numPr>
                      <w:ind w:left="101" w:hanging="101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平台</w:t>
                    </w:r>
                  </w:p>
                  <w:p w:rsidR="0027346A" w:rsidRPr="00E94FF1" w:rsidRDefault="0027346A" w:rsidP="00A35C4F">
                    <w:pPr>
                      <w:pStyle w:val="a"/>
                      <w:numPr>
                        <w:ilvl w:val="0"/>
                        <w:numId w:val="0"/>
                      </w:numPr>
                      <w:ind w:leftChars="100" w:left="291" w:rightChars="303" w:hanging="101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Android</w:t>
                    </w:r>
                    <w:r>
                      <w:rPr>
                        <w:rFonts w:ascii="微软雅黑" w:eastAsia="微软雅黑" w:hAnsi="微软雅黑" w:hint="eastAsia"/>
                      </w:rPr>
                      <w:t>、</w:t>
                    </w:r>
                    <w:proofErr w:type="spellStart"/>
                    <w:r>
                      <w:rPr>
                        <w:rFonts w:ascii="微软雅黑" w:eastAsia="微软雅黑" w:hAnsi="微软雅黑"/>
                      </w:rPr>
                      <w:t>Arduino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</w:rPr>
                      <w:t>、W</w:t>
                    </w:r>
                    <w:r>
                      <w:rPr>
                        <w:rFonts w:ascii="微软雅黑" w:eastAsia="微软雅黑" w:hAnsi="微软雅黑"/>
                      </w:rPr>
                      <w:t>indows 8</w:t>
                    </w:r>
                    <w:r>
                      <w:rPr>
                        <w:rFonts w:ascii="微软雅黑" w:eastAsia="微软雅黑" w:hAnsi="微软雅黑" w:hint="eastAsia"/>
                      </w:rPr>
                      <w:t>、C</w:t>
                    </w:r>
                    <w:r>
                      <w:rPr>
                        <w:rFonts w:ascii="微软雅黑" w:eastAsia="微软雅黑" w:hAnsi="微软雅黑"/>
                      </w:rPr>
                      <w:t>entos Server</w:t>
                    </w:r>
                    <w:r>
                      <w:rPr>
                        <w:rFonts w:ascii="微软雅黑" w:eastAsia="微软雅黑" w:hAnsi="微软雅黑" w:hint="eastAsia"/>
                      </w:rPr>
                      <w:t>、C</w:t>
                    </w:r>
                    <w:r>
                      <w:rPr>
                        <w:rFonts w:ascii="微软雅黑" w:eastAsia="微软雅黑" w:hAnsi="微软雅黑"/>
                      </w:rPr>
                      <w:t>ocos2d-X</w:t>
                    </w:r>
                    <w:r>
                      <w:rPr>
                        <w:rFonts w:ascii="微软雅黑" w:eastAsia="微软雅黑" w:hAnsi="微软雅黑" w:hint="eastAsia"/>
                      </w:rPr>
                      <w:t>、FLEX、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</w:rPr>
                      <w:t>u</w:t>
                    </w:r>
                    <w:r>
                      <w:rPr>
                        <w:rFonts w:ascii="微软雅黑" w:eastAsia="微软雅黑" w:hAnsi="微软雅黑"/>
                      </w:rPr>
                      <w:t>COS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</w:rPr>
                      <w:t>、L</w:t>
                    </w:r>
                    <w:r>
                      <w:rPr>
                        <w:rFonts w:ascii="微软雅黑" w:eastAsia="微软雅黑" w:hAnsi="微软雅黑"/>
                      </w:rPr>
                      <w:t>inux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</w:rPr>
              <w:id w:val="-1742096381"/>
              <w:placeholder>
                <w:docPart w:val="20ECC77A489F464187199B0C9C394955"/>
              </w:placeholder>
              <w15:repeatingSectionItem/>
            </w:sdtPr>
            <w:sdtEndPr/>
            <w:sdtContent>
              <w:tr w:rsidR="0027346A" w:rsidRPr="00440CCC" w:rsidTr="00A35C4F">
                <w:tc>
                  <w:tcPr>
                    <w:tcW w:w="913" w:type="pct"/>
                  </w:tcPr>
                  <w:p w:rsidR="0027346A" w:rsidRPr="00440CCC" w:rsidRDefault="0027346A" w:rsidP="00A35C4F">
                    <w:pPr>
                      <w:rPr>
                        <w:rFonts w:ascii="微软雅黑" w:eastAsia="微软雅黑" w:hAnsi="微软雅黑"/>
                      </w:rPr>
                    </w:pPr>
                  </w:p>
                </w:tc>
                <w:tc>
                  <w:tcPr>
                    <w:tcW w:w="4087" w:type="pct"/>
                  </w:tcPr>
                  <w:p w:rsidR="0027346A" w:rsidRPr="00440CCC" w:rsidRDefault="0027346A" w:rsidP="00A35C4F">
                    <w:pPr>
                      <w:pStyle w:val="a8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  <w:lang w:val="zh-CN"/>
                      </w:rPr>
                      <w:t>擅长</w:t>
                    </w:r>
                  </w:p>
                  <w:p w:rsidR="0027346A" w:rsidRPr="00E94FF1" w:rsidRDefault="0027346A" w:rsidP="00A35C4F">
                    <w:pPr>
                      <w:pStyle w:val="a"/>
                      <w:numPr>
                        <w:ilvl w:val="0"/>
                        <w:numId w:val="0"/>
                      </w:numPr>
                      <w:ind w:leftChars="14" w:left="128" w:rightChars="303" w:hanging="101"/>
                      <w:rPr>
                        <w:rFonts w:ascii="微软雅黑" w:eastAsia="微软雅黑" w:hAnsi="微软雅黑"/>
                      </w:rPr>
                    </w:pPr>
                    <w:proofErr w:type="spellStart"/>
                    <w:r>
                      <w:rPr>
                        <w:rFonts w:ascii="微软雅黑" w:eastAsia="微软雅黑" w:hAnsi="微软雅黑"/>
                      </w:rPr>
                      <w:t>Django</w:t>
                    </w:r>
                    <w:proofErr w:type="spellEnd"/>
                    <w:r>
                      <w:rPr>
                        <w:rFonts w:ascii="微软雅黑" w:eastAsia="微软雅黑" w:hAnsi="微软雅黑"/>
                      </w:rPr>
                      <w:t xml:space="preserve"> WEB</w:t>
                    </w:r>
                    <w:r>
                      <w:rPr>
                        <w:rFonts w:ascii="微软雅黑" w:eastAsia="微软雅黑" w:hAnsi="微软雅黑" w:hint="eastAsia"/>
                      </w:rPr>
                      <w:t>框架</w:t>
                    </w:r>
                    <w:r>
                      <w:rPr>
                        <w:rFonts w:ascii="微软雅黑" w:eastAsia="微软雅黑" w:hAnsi="微软雅黑"/>
                      </w:rPr>
                      <w:t>、</w:t>
                    </w:r>
                    <w:r>
                      <w:rPr>
                        <w:rFonts w:ascii="微软雅黑" w:eastAsia="微软雅黑" w:hAnsi="微软雅黑" w:hint="eastAsia"/>
                      </w:rPr>
                      <w:t>JQ</w:t>
                    </w:r>
                    <w:r>
                      <w:rPr>
                        <w:rFonts w:ascii="微软雅黑" w:eastAsia="微软雅黑" w:hAnsi="微软雅黑"/>
                      </w:rPr>
                      <w:t xml:space="preserve">uery </w:t>
                    </w:r>
                    <w:r>
                      <w:rPr>
                        <w:rFonts w:ascii="微软雅黑" w:eastAsia="微软雅黑" w:hAnsi="微软雅黑" w:hint="eastAsia"/>
                      </w:rPr>
                      <w:t>框架、VPS维护、UI设计</w:t>
                    </w:r>
                    <w:r>
                      <w:rPr>
                        <w:rFonts w:ascii="微软雅黑" w:eastAsia="微软雅黑" w:hAnsi="微软雅黑"/>
                      </w:rPr>
                      <w:t>、</w:t>
                    </w:r>
                    <w:r>
                      <w:rPr>
                        <w:rFonts w:ascii="微软雅黑" w:eastAsia="微软雅黑" w:hAnsi="微软雅黑" w:hint="eastAsia"/>
                      </w:rPr>
                      <w:t>WEB前台</w:t>
                    </w:r>
                    <w:r>
                      <w:rPr>
                        <w:rFonts w:ascii="微软雅黑" w:eastAsia="微软雅黑" w:hAnsi="微软雅黑"/>
                      </w:rPr>
                      <w:t>、</w:t>
                    </w:r>
                    <w:r>
                      <w:rPr>
                        <w:rFonts w:ascii="微软雅黑" w:eastAsia="微软雅黑" w:hAnsi="微软雅黑" w:hint="eastAsia"/>
                      </w:rPr>
                      <w:t>LNMP/</w:t>
                    </w:r>
                    <w:r>
                      <w:rPr>
                        <w:rFonts w:ascii="微软雅黑" w:eastAsia="微软雅黑" w:hAnsi="微软雅黑"/>
                      </w:rPr>
                      <w:t>LAMP</w:t>
                    </w:r>
                    <w:r>
                      <w:rPr>
                        <w:rFonts w:ascii="微软雅黑" w:eastAsia="微软雅黑" w:hAnsi="微软雅黑" w:hint="eastAsia"/>
                      </w:rPr>
                      <w:t>服务</w:t>
                    </w:r>
                    <w:r>
                      <w:rPr>
                        <w:rFonts w:ascii="微软雅黑" w:eastAsia="微软雅黑" w:hAnsi="微软雅黑"/>
                      </w:rPr>
                      <w:t>器架设</w:t>
                    </w:r>
                    <w:r>
                      <w:rPr>
                        <w:rFonts w:ascii="微软雅黑" w:eastAsia="微软雅黑" w:hAnsi="微软雅黑" w:hint="eastAsia"/>
                      </w:rPr>
                      <w:t>、嵌入</w:t>
                    </w:r>
                    <w:r>
                      <w:rPr>
                        <w:rFonts w:ascii="微软雅黑" w:eastAsia="微软雅黑" w:hAnsi="微软雅黑"/>
                      </w:rPr>
                      <w:t>式系统设计、架构设计、学</w:t>
                    </w:r>
                    <w:r>
                      <w:rPr>
                        <w:rFonts w:ascii="微软雅黑" w:eastAsia="微软雅黑" w:hAnsi="微软雅黑" w:hint="eastAsia"/>
                      </w:rPr>
                      <w:t>习、创新</w:t>
                    </w:r>
                  </w:p>
                </w:tc>
              </w:tr>
            </w:sdtContent>
          </w:sdt>
        </w:sdtContent>
      </w:sdt>
    </w:tbl>
    <w:p w:rsidR="0082467D" w:rsidRPr="00440CCC" w:rsidRDefault="0082467D" w:rsidP="0082467D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语言</w:t>
      </w:r>
      <w:r>
        <w:rPr>
          <w:rFonts w:ascii="微软雅黑" w:eastAsia="微软雅黑" w:hAnsi="微软雅黑"/>
          <w:lang w:val="zh-CN"/>
        </w:rPr>
        <w:t>能力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82467D" w:rsidRPr="00440CCC" w:rsidTr="00A3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2467D" w:rsidRPr="00440CCC" w:rsidRDefault="0082467D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82467D" w:rsidRPr="00440CCC" w:rsidRDefault="0082467D" w:rsidP="00A35C4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82467D" w:rsidRPr="00440CCC" w:rsidTr="00A35C4F">
        <w:tc>
          <w:tcPr>
            <w:tcW w:w="913" w:type="pct"/>
          </w:tcPr>
          <w:p w:rsidR="0082467D" w:rsidRPr="00440CCC" w:rsidRDefault="0082467D" w:rsidP="00A35C4F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闽南语</w:t>
            </w:r>
          </w:p>
        </w:tc>
        <w:tc>
          <w:tcPr>
            <w:tcW w:w="4087" w:type="pct"/>
          </w:tcPr>
          <w:p w:rsidR="0082467D" w:rsidRPr="00440CCC" w:rsidRDefault="0082467D" w:rsidP="00A35C4F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听说</w:t>
            </w:r>
            <w:r>
              <w:rPr>
                <w:rFonts w:ascii="微软雅黑" w:eastAsia="微软雅黑" w:hAnsi="微软雅黑"/>
              </w:rPr>
              <w:t>精通</w:t>
            </w:r>
          </w:p>
        </w:tc>
      </w:tr>
      <w:tr w:rsidR="0082467D" w:rsidRPr="00440CCC" w:rsidTr="00A35C4F">
        <w:tc>
          <w:tcPr>
            <w:tcW w:w="913" w:type="pct"/>
          </w:tcPr>
          <w:p w:rsidR="0082467D" w:rsidRPr="00440CCC" w:rsidRDefault="0082467D" w:rsidP="00A35C4F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英语</w:t>
            </w:r>
          </w:p>
        </w:tc>
        <w:tc>
          <w:tcPr>
            <w:tcW w:w="4087" w:type="pct"/>
          </w:tcPr>
          <w:p w:rsidR="0082467D" w:rsidRPr="00440CCC" w:rsidRDefault="0082467D" w:rsidP="00A35C4F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听说熟练 读写精通</w:t>
            </w:r>
          </w:p>
        </w:tc>
      </w:tr>
    </w:tbl>
    <w:p w:rsidR="00F956CF" w:rsidRPr="00440CCC" w:rsidRDefault="00C238C9">
      <w:pPr>
        <w:pStyle w:val="a7"/>
        <w:rPr>
          <w:rFonts w:ascii="微软雅黑" w:eastAsia="微软雅黑" w:hAnsi="微软雅黑"/>
        </w:rPr>
      </w:pPr>
      <w:r w:rsidRPr="00440CCC">
        <w:rPr>
          <w:rFonts w:ascii="微软雅黑" w:eastAsia="微软雅黑" w:hAnsi="微软雅黑"/>
          <w:lang w:val="zh-CN"/>
        </w:rPr>
        <w:t>教育</w:t>
      </w:r>
    </w:p>
    <w:tbl>
      <w:tblPr>
        <w:tblStyle w:val="ac"/>
        <w:tblW w:w="5000" w:type="pct"/>
        <w:tblLook w:val="04A0" w:firstRow="1" w:lastRow="0" w:firstColumn="1" w:lastColumn="0" w:noHBand="0" w:noVBand="1"/>
        <w:tblDescription w:val="教育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373A99" w:rsidP="00373A99">
            <w:pPr>
              <w:pStyle w:val="ad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2010</w:t>
            </w:r>
            <w:r>
              <w:rPr>
                <w:rFonts w:ascii="微软雅黑" w:eastAsia="微软雅黑" w:hAnsi="微软雅黑" w:hint="eastAsia"/>
              </w:rPr>
              <w:t>年9月</w:t>
            </w:r>
            <w:r>
              <w:rPr>
                <w:rFonts w:ascii="微软雅黑" w:eastAsia="微软雅黑" w:hAnsi="微软雅黑"/>
              </w:rPr>
              <w:t>~</w:t>
            </w:r>
            <w:r>
              <w:rPr>
                <w:rFonts w:ascii="微软雅黑" w:eastAsia="微软雅黑" w:hAnsi="微软雅黑" w:hint="eastAsia"/>
              </w:rPr>
              <w:t>至今</w:t>
            </w:r>
          </w:p>
        </w:tc>
        <w:tc>
          <w:tcPr>
            <w:tcW w:w="4087" w:type="pct"/>
          </w:tcPr>
          <w:p w:rsidR="00F956CF" w:rsidRPr="00440CCC" w:rsidRDefault="00373A99" w:rsidP="00373A99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</w:t>
            </w:r>
            <w:r>
              <w:rPr>
                <w:rFonts w:ascii="微软雅黑" w:eastAsia="微软雅黑" w:hAnsi="微软雅黑"/>
              </w:rPr>
              <w:t>信息工程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，  </w:t>
            </w:r>
            <w:sdt>
              <w:sdtPr>
                <w:rPr>
                  <w:rStyle w:val="ae"/>
                  <w:rFonts w:ascii="微软雅黑" w:eastAsia="微软雅黑" w:hAnsi="微软雅黑"/>
                </w:rPr>
                <w:id w:val="810684183"/>
                <w:placeholder>
                  <w:docPart w:val="13622628AF634B4D827FCDEAD1016792"/>
                </w:placeholder>
                <w:temporary/>
                <w15:appearance w15:val="hidden"/>
                <w:text/>
              </w:sdtPr>
              <w:sdtEndPr>
                <w:rPr>
                  <w:rStyle w:val="ae"/>
                </w:rPr>
              </w:sdtEndPr>
              <w:sdtContent>
                <w:r>
                  <w:rPr>
                    <w:rStyle w:val="ae"/>
                    <w:rFonts w:ascii="微软雅黑" w:eastAsia="微软雅黑" w:hAnsi="微软雅黑" w:hint="eastAsia"/>
                  </w:rPr>
                  <w:t>西安</w:t>
                </w:r>
                <w:r>
                  <w:rPr>
                    <w:rStyle w:val="ae"/>
                    <w:rFonts w:ascii="微软雅黑" w:eastAsia="微软雅黑" w:hAnsi="微软雅黑"/>
                  </w:rPr>
                  <w:t>文理学院</w:t>
                </w:r>
              </w:sdtContent>
            </w:sdt>
          </w:p>
        </w:tc>
      </w:tr>
    </w:tbl>
    <w:p w:rsidR="00F956CF" w:rsidRPr="00373A99" w:rsidRDefault="00F956CF">
      <w:pPr>
        <w:rPr>
          <w:rFonts w:ascii="微软雅黑" w:eastAsia="微软雅黑" w:hAnsi="微软雅黑"/>
        </w:rPr>
      </w:pPr>
    </w:p>
    <w:sectPr w:rsidR="00F956CF" w:rsidRPr="00373A99" w:rsidSect="00254C13">
      <w:footerReference w:type="default" r:id="rId9"/>
      <w:footerReference w:type="firs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3E8" w:rsidRDefault="00ED43E8">
      <w:pPr>
        <w:spacing w:after="0"/>
      </w:pPr>
      <w:r>
        <w:separator/>
      </w:r>
    </w:p>
    <w:p w:rsidR="00ED43E8" w:rsidRDefault="00ED43E8"/>
  </w:endnote>
  <w:endnote w:type="continuationSeparator" w:id="0">
    <w:p w:rsidR="00ED43E8" w:rsidRDefault="00ED43E8">
      <w:pPr>
        <w:spacing w:after="0"/>
      </w:pPr>
      <w:r>
        <w:continuationSeparator/>
      </w:r>
    </w:p>
    <w:p w:rsidR="00ED43E8" w:rsidRDefault="00ED4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6CF" w:rsidRDefault="00C238C9">
    <w:pPr>
      <w:pStyle w:val="aa"/>
    </w:pPr>
    <w:r>
      <w:rPr>
        <w:lang w:val="zh-CN"/>
      </w:rPr>
      <w:t>页</w:t>
    </w:r>
    <w:r>
      <w:rPr>
        <w:lang w:val="zh-CN"/>
      </w:rPr>
      <w:t xml:space="preserve">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177E1F" w:rsidRPr="00177E1F">
      <w:rPr>
        <w:lang w:val="zh-CN"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C13" w:rsidRPr="00254C13" w:rsidRDefault="00254C13" w:rsidP="00254C13">
    <w:pPr>
      <w:pStyle w:val="a9"/>
      <w:jc w:val="both"/>
      <w:rPr>
        <w:rFonts w:ascii="Consolas" w:hAnsi="Consolas" w:cs="Consolas"/>
        <w:color w:val="1C6194" w:themeColor="accent2" w:themeShade="BF"/>
      </w:rPr>
    </w:pPr>
    <w:r w:rsidRPr="00254C13">
      <w:rPr>
        <w:rFonts w:ascii="Consolas" w:hAnsi="Consolas" w:cs="Consolas"/>
        <w:color w:val="1C6194" w:themeColor="accent2" w:themeShade="BF"/>
      </w:rPr>
      <w:t xml:space="preserve">Phodal </w:t>
    </w:r>
    <w:r w:rsidR="00BF2A3A">
      <w:rPr>
        <w:rFonts w:ascii="Consolas" w:hAnsi="Consolas" w:cs="Consolas"/>
        <w:color w:val="1C6194" w:themeColor="accent2" w:themeShade="BF"/>
      </w:rPr>
      <w:t>Huang</w:t>
    </w:r>
    <w:r w:rsidRPr="00254C13">
      <w:rPr>
        <w:rFonts w:ascii="Consolas" w:hAnsi="Consolas" w:cs="Consolas"/>
        <w:color w:val="1C6194" w:themeColor="accent2" w:themeShade="BF"/>
      </w:rPr>
      <w:t>·Phone:18209219631·E-mail:h@phodal.com</w:t>
    </w:r>
  </w:p>
  <w:p w:rsidR="00254C13" w:rsidRPr="00BF2A3A" w:rsidRDefault="00254C1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3E8" w:rsidRDefault="00ED43E8">
      <w:pPr>
        <w:spacing w:after="0"/>
      </w:pPr>
      <w:r>
        <w:separator/>
      </w:r>
    </w:p>
    <w:p w:rsidR="00ED43E8" w:rsidRDefault="00ED43E8"/>
  </w:footnote>
  <w:footnote w:type="continuationSeparator" w:id="0">
    <w:p w:rsidR="00ED43E8" w:rsidRDefault="00ED43E8">
      <w:pPr>
        <w:spacing w:after="0"/>
      </w:pPr>
      <w:r>
        <w:continuationSeparator/>
      </w:r>
    </w:p>
    <w:p w:rsidR="00ED43E8" w:rsidRDefault="00ED43E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9A"/>
    <w:rsid w:val="00010E5C"/>
    <w:rsid w:val="00032FE3"/>
    <w:rsid w:val="00070BC0"/>
    <w:rsid w:val="000C042C"/>
    <w:rsid w:val="000E1145"/>
    <w:rsid w:val="000F3E6C"/>
    <w:rsid w:val="0011662E"/>
    <w:rsid w:val="00177E1F"/>
    <w:rsid w:val="001E4291"/>
    <w:rsid w:val="002226B1"/>
    <w:rsid w:val="00254C13"/>
    <w:rsid w:val="00265E26"/>
    <w:rsid w:val="0027346A"/>
    <w:rsid w:val="00285DEA"/>
    <w:rsid w:val="00372E1E"/>
    <w:rsid w:val="00373A99"/>
    <w:rsid w:val="003A13AB"/>
    <w:rsid w:val="00440CCC"/>
    <w:rsid w:val="004428A9"/>
    <w:rsid w:val="004A3584"/>
    <w:rsid w:val="004B4FD7"/>
    <w:rsid w:val="00636346"/>
    <w:rsid w:val="007D5C8A"/>
    <w:rsid w:val="007E0427"/>
    <w:rsid w:val="0082467D"/>
    <w:rsid w:val="00870C83"/>
    <w:rsid w:val="00874FC3"/>
    <w:rsid w:val="009377D3"/>
    <w:rsid w:val="00A34269"/>
    <w:rsid w:val="00B13151"/>
    <w:rsid w:val="00B221F9"/>
    <w:rsid w:val="00B7444C"/>
    <w:rsid w:val="00BD3BA8"/>
    <w:rsid w:val="00BF2A3A"/>
    <w:rsid w:val="00BF6086"/>
    <w:rsid w:val="00C238C9"/>
    <w:rsid w:val="00C56020"/>
    <w:rsid w:val="00D32E1E"/>
    <w:rsid w:val="00D44586"/>
    <w:rsid w:val="00D95991"/>
    <w:rsid w:val="00E14E05"/>
    <w:rsid w:val="00E1676A"/>
    <w:rsid w:val="00E66F0B"/>
    <w:rsid w:val="00E94FF1"/>
    <w:rsid w:val="00E976C9"/>
    <w:rsid w:val="00ED43E8"/>
    <w:rsid w:val="00EF3AC1"/>
    <w:rsid w:val="00F956CF"/>
    <w:rsid w:val="00FD11DB"/>
    <w:rsid w:val="00F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7354D3-D123-44B0-BD92-CC32C2C3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9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1"/>
    <w:next w:val="a1"/>
    <w:link w:val="2Char"/>
    <w:autoRedefine/>
    <w:qFormat/>
    <w:rsid w:val="0011662E"/>
    <w:pPr>
      <w:jc w:val="left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1C6194" w:themeColor="accent2" w:themeShade="BF"/>
      <w:kern w:val="28"/>
      <w:sz w:val="64"/>
    </w:rPr>
  </w:style>
  <w:style w:type="character" w:customStyle="1" w:styleId="Char">
    <w:name w:val="标题 Char"/>
    <w:basedOn w:val="a2"/>
    <w:link w:val="a5"/>
    <w:uiPriority w:val="2"/>
    <w:rPr>
      <w:rFonts w:asciiTheme="majorHAnsi" w:eastAsiaTheme="majorEastAsia" w:hAnsiTheme="majorHAnsi" w:cstheme="majorBidi"/>
      <w:caps/>
      <w:color w:val="1C6194" w:themeColor="accent2" w:themeShade="BF"/>
      <w:kern w:val="28"/>
      <w:sz w:val="64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8">
    <w:name w:val="小节"/>
    <w:basedOn w:val="a0"/>
    <w:uiPriority w:val="1"/>
    <w:qFormat/>
    <w:pPr>
      <w:spacing w:after="120"/>
    </w:pPr>
    <w:rPr>
      <w:color w:val="000000" w:themeColor="text1"/>
    </w:rPr>
  </w:style>
  <w:style w:type="paragraph" w:styleId="a9">
    <w:name w:val="header"/>
    <w:basedOn w:val="a0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2"/>
    <w:link w:val="a9"/>
    <w:uiPriority w:val="99"/>
  </w:style>
  <w:style w:type="paragraph" w:styleId="aa">
    <w:name w:val="footer"/>
    <w:basedOn w:val="a0"/>
    <w:link w:val="Char1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har1">
    <w:name w:val="页脚 Char"/>
    <w:basedOn w:val="a2"/>
    <w:link w:val="aa"/>
    <w:uiPriority w:val="99"/>
    <w:rPr>
      <w:noProof/>
    </w:rPr>
  </w:style>
  <w:style w:type="table" w:styleId="ab">
    <w:name w:val="Table Grid"/>
    <w:basedOn w:val="a3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简历表格"/>
    <w:basedOn w:val="a3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d">
    <w:name w:val="Date"/>
    <w:basedOn w:val="a0"/>
    <w:next w:val="a0"/>
    <w:link w:val="Char2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Char2">
    <w:name w:val="日期 Char"/>
    <w:basedOn w:val="a2"/>
    <w:link w:val="ad"/>
    <w:uiPriority w:val="1"/>
    <w:rPr>
      <w:color w:val="000000" w:themeColor="text1"/>
    </w:rPr>
  </w:style>
  <w:style w:type="character" w:styleId="ae">
    <w:name w:val="Emphasis"/>
    <w:basedOn w:val="a2"/>
    <w:uiPriority w:val="2"/>
    <w:unhideWhenUsed/>
    <w:qFormat/>
    <w:rPr>
      <w:i/>
      <w:iCs/>
      <w:color w:val="404040" w:themeColor="text1" w:themeTint="BF"/>
    </w:rPr>
  </w:style>
  <w:style w:type="paragraph" w:customStyle="1" w:styleId="af">
    <w:name w:val="联系信息"/>
    <w:basedOn w:val="a0"/>
    <w:uiPriority w:val="1"/>
    <w:qFormat/>
    <w:pPr>
      <w:spacing w:after="360"/>
      <w:contextualSpacing/>
    </w:pPr>
  </w:style>
  <w:style w:type="character" w:styleId="af0">
    <w:name w:val="Hyperlink"/>
    <w:basedOn w:val="a2"/>
    <w:uiPriority w:val="99"/>
    <w:unhideWhenUsed/>
    <w:rsid w:val="00BF2A3A"/>
    <w:rPr>
      <w:color w:val="6EAC1C" w:themeColor="hyperlink"/>
      <w:u w:val="single"/>
    </w:rPr>
  </w:style>
  <w:style w:type="character" w:customStyle="1" w:styleId="2Char">
    <w:name w:val="标题 2 Char"/>
    <w:basedOn w:val="a2"/>
    <w:link w:val="2"/>
    <w:rsid w:val="0011662E"/>
    <w:rPr>
      <w:rFonts w:ascii="Arial" w:eastAsia="宋体" w:hAnsi="Arial" w:cs="Times New Roman"/>
      <w:color w:val="auto"/>
      <w:sz w:val="22"/>
      <w:szCs w:val="22"/>
    </w:rPr>
  </w:style>
  <w:style w:type="paragraph" w:customStyle="1" w:styleId="1">
    <w:name w:val="正文文本 1"/>
    <w:basedOn w:val="a0"/>
    <w:autoRedefine/>
    <w:rsid w:val="00C56020"/>
    <w:pPr>
      <w:spacing w:before="240" w:after="40" w:line="220" w:lineRule="atLeast"/>
      <w:ind w:right="0"/>
      <w:jc w:val="center"/>
    </w:pPr>
    <w:rPr>
      <w:rFonts w:ascii="微软雅黑" w:eastAsia="微软雅黑" w:hAnsi="微软雅黑" w:cs="Times New Roman"/>
      <w:color w:val="333333"/>
      <w:sz w:val="22"/>
      <w:szCs w:val="22"/>
      <w:shd w:val="clear" w:color="auto" w:fill="FFFFFF"/>
    </w:rPr>
  </w:style>
  <w:style w:type="paragraph" w:styleId="a1">
    <w:name w:val="Body Text"/>
    <w:basedOn w:val="a0"/>
    <w:link w:val="Char3"/>
    <w:uiPriority w:val="99"/>
    <w:semiHidden/>
    <w:unhideWhenUsed/>
    <w:rsid w:val="0011662E"/>
    <w:pPr>
      <w:spacing w:after="120"/>
    </w:pPr>
  </w:style>
  <w:style w:type="character" w:customStyle="1" w:styleId="Char3">
    <w:name w:val="正文文本 Char"/>
    <w:basedOn w:val="a2"/>
    <w:link w:val="a1"/>
    <w:uiPriority w:val="99"/>
    <w:semiHidden/>
    <w:rsid w:val="0011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szone@gmail.com&#12289;gmszone@live.com&#65288;MS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BBCA1B316F48EE9F6462CB4D5B1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DA3AA6-BBD2-407E-8AEF-D8E1B616F6CB}"/>
      </w:docPartPr>
      <w:docPartBody>
        <w:p w:rsidR="00FC6BF2" w:rsidRDefault="002B1992">
          <w:pPr>
            <w:pStyle w:val="B0BBCA1B316F48EE9F6462CB4D5B103E"/>
          </w:pPr>
          <w:r w:rsidRPr="00440CCC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7F8CD53185F844F89F15B862DFF70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BCF27-7BAF-473F-B66D-83DBC0F76096}"/>
      </w:docPartPr>
      <w:docPartBody>
        <w:p w:rsidR="00FC6BF2" w:rsidRDefault="002B1992">
          <w:pPr>
            <w:pStyle w:val="7F8CD53185F844F89F15B862DFF70FDD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13622628AF634B4D827FCDEAD10167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B250F5-9314-4CB1-92FE-845BBC178A40}"/>
      </w:docPartPr>
      <w:docPartBody>
        <w:p w:rsidR="00FC6BF2" w:rsidRDefault="002B1992">
          <w:pPr>
            <w:pStyle w:val="13622628AF634B4D827FCDEAD1016792"/>
          </w:pPr>
          <w:r w:rsidRPr="00440CCC">
            <w:rPr>
              <w:rStyle w:val="a4"/>
              <w:rFonts w:ascii="微软雅黑" w:eastAsia="微软雅黑" w:hAnsi="微软雅黑"/>
              <w:lang w:val="zh-CN"/>
            </w:rPr>
            <w:t>[学校]</w:t>
          </w:r>
        </w:p>
      </w:docPartBody>
    </w:docPart>
    <w:docPart>
      <w:docPartPr>
        <w:name w:val="14B1E9E1B8F543E1B84115DF9CCA56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D71083-FACF-4072-8F46-1B8A49886882}"/>
      </w:docPartPr>
      <w:docPartBody>
        <w:p w:rsidR="00FC6BF2" w:rsidRDefault="0019414E" w:rsidP="0019414E">
          <w:pPr>
            <w:pStyle w:val="14B1E9E1B8F543E1B84115DF9CCA5658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CDC8C313D69427BA554CF49132674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C47CC4-EA25-4E1F-9B9B-CB3543FCBD2C}"/>
      </w:docPartPr>
      <w:docPartBody>
        <w:p w:rsidR="00FC6BF2" w:rsidRDefault="0019414E" w:rsidP="0019414E">
          <w:pPr>
            <w:pStyle w:val="8CDC8C313D69427BA554CF49132674A7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7F9F87CE6BB4259B806AA7C3C14E2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B96696-BAF7-4A5F-8F49-DF318EAC4F7D}"/>
      </w:docPartPr>
      <w:docPartBody>
        <w:p w:rsidR="00FC6BF2" w:rsidRDefault="0019414E" w:rsidP="0019414E">
          <w:pPr>
            <w:pStyle w:val="87F9F87CE6BB4259B806AA7C3C14E20F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76983BABC5B54E4C95C47963869142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B4C1BE-14A4-43C9-9184-D3245CCA57C6}"/>
      </w:docPartPr>
      <w:docPartBody>
        <w:p w:rsidR="00FC6BF2" w:rsidRDefault="0019414E" w:rsidP="0019414E">
          <w:pPr>
            <w:pStyle w:val="76983BABC5B54E4C95C4796386914274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DBEC9B9864694275B731F028A7E1D4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E982BB-F2A7-4448-B9BE-9AA3E9B2514A}"/>
      </w:docPartPr>
      <w:docPartBody>
        <w:p w:rsidR="00FC6BF2" w:rsidRDefault="0019414E" w:rsidP="0019414E">
          <w:pPr>
            <w:pStyle w:val="DBEC9B9864694275B731F028A7E1D4E3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0161A2C9DE774268BA6E71977F78A6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EBAE9-A767-4331-BCB0-7D6BC6B07688}"/>
      </w:docPartPr>
      <w:docPartBody>
        <w:p w:rsidR="00FC6BF2" w:rsidRDefault="0019414E" w:rsidP="0019414E">
          <w:pPr>
            <w:pStyle w:val="0161A2C9DE774268BA6E71977F78A619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2067AE07AA674186AA28BAD47D84B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1E2667-E7DD-47E9-B6F0-026CFDFEFAB8}"/>
      </w:docPartPr>
      <w:docPartBody>
        <w:p w:rsidR="00FC6BF2" w:rsidRDefault="0019414E" w:rsidP="0019414E">
          <w:pPr>
            <w:pStyle w:val="2067AE07AA674186AA28BAD47D84BB7A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DAE5A85FB7445F2BAB9AFF8097B0A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5FE5AF-68B9-4C61-84D6-BA37CBF746FE}"/>
      </w:docPartPr>
      <w:docPartBody>
        <w:p w:rsidR="00FC6BF2" w:rsidRDefault="0019414E" w:rsidP="0019414E">
          <w:pPr>
            <w:pStyle w:val="8DAE5A85FB7445F2BAB9AFF8097B0AD7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09A9EC2D7E0C4F8289C1AB7431BDF8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1DCA12-4746-4175-8340-000B5FC9C73B}"/>
      </w:docPartPr>
      <w:docPartBody>
        <w:p w:rsidR="00FC6BF2" w:rsidRDefault="0019414E" w:rsidP="0019414E">
          <w:pPr>
            <w:pStyle w:val="09A9EC2D7E0C4F8289C1AB7431BDF8C5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57452EEA3A5B440F873C976D339CDD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235743-8C8A-40EF-9E4C-6F8C070B861F}"/>
      </w:docPartPr>
      <w:docPartBody>
        <w:p w:rsidR="00FC6BF2" w:rsidRDefault="0019414E" w:rsidP="0019414E">
          <w:pPr>
            <w:pStyle w:val="57452EEA3A5B440F873C976D339CDDAB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C137E5FF019842169FF18370F8048B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C06A15-0629-4F0D-82B5-3A4DFBEC63D6}"/>
      </w:docPartPr>
      <w:docPartBody>
        <w:p w:rsidR="00FC6BF2" w:rsidRDefault="0019414E" w:rsidP="0019414E">
          <w:pPr>
            <w:pStyle w:val="C137E5FF019842169FF18370F8048B40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F8E588BEE2C0415481D164D267DF1A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9E2CFF-E6F6-4C63-818B-D8FE8238DC2D}"/>
      </w:docPartPr>
      <w:docPartBody>
        <w:p w:rsidR="00FC6BF2" w:rsidRDefault="0019414E" w:rsidP="0019414E">
          <w:pPr>
            <w:pStyle w:val="F8E588BEE2C0415481D164D267DF1AF5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09D5A279230944E09B4E2CD249A4C7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DF085E-23F0-4C56-BBCA-69A2EFC44FE2}"/>
      </w:docPartPr>
      <w:docPartBody>
        <w:p w:rsidR="00FC6BF2" w:rsidRDefault="0019414E" w:rsidP="0019414E">
          <w:pPr>
            <w:pStyle w:val="09D5A279230944E09B4E2CD249A4C78D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E2C5EB479AFE4E5D9277B65FB3F05D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89965-AA24-41B7-9037-40B5BB4AC13A}"/>
      </w:docPartPr>
      <w:docPartBody>
        <w:p w:rsidR="00FC6BF2" w:rsidRDefault="0019414E" w:rsidP="0019414E">
          <w:pPr>
            <w:pStyle w:val="E2C5EB479AFE4E5D9277B65FB3F05DF1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A04C6742D6434518B3B05D8166B159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214602-B0B1-4805-9668-473472F19230}"/>
      </w:docPartPr>
      <w:docPartBody>
        <w:p w:rsidR="00FC6BF2" w:rsidRDefault="0019414E" w:rsidP="0019414E">
          <w:pPr>
            <w:pStyle w:val="A04C6742D6434518B3B05D8166B15936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0676868B27F84DECA7304927B54C49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0B6E5B-2009-4C22-B8E7-66F7BFA1B094}"/>
      </w:docPartPr>
      <w:docPartBody>
        <w:p w:rsidR="00FC6BF2" w:rsidRDefault="0019414E" w:rsidP="0019414E">
          <w:pPr>
            <w:pStyle w:val="0676868B27F84DECA7304927B54C494C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20ECC77A489F464187199B0C9C3949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55FC36-2752-4E4D-A6A1-5AE80DBDD02F}"/>
      </w:docPartPr>
      <w:docPartBody>
        <w:p w:rsidR="00FC6BF2" w:rsidRDefault="0019414E" w:rsidP="0019414E">
          <w:pPr>
            <w:pStyle w:val="20ECC77A489F464187199B0C9C394955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A0CDF3043D234522B2CD049CC1559D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D5DDC-F30B-4598-8107-8591A42EBFCB}"/>
      </w:docPartPr>
      <w:docPartBody>
        <w:p w:rsidR="00FC6BF2" w:rsidRDefault="0019414E" w:rsidP="0019414E">
          <w:pPr>
            <w:pStyle w:val="A0CDF3043D234522B2CD049CC1559D27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4E"/>
    <w:rsid w:val="0019414E"/>
    <w:rsid w:val="002B1992"/>
    <w:rsid w:val="0062795A"/>
    <w:rsid w:val="00F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BBCA1B316F48EE9F6462CB4D5B103E">
    <w:name w:val="B0BBCA1B316F48EE9F6462CB4D5B103E"/>
    <w:pPr>
      <w:widowControl w:val="0"/>
      <w:jc w:val="both"/>
    </w:pPr>
  </w:style>
  <w:style w:type="paragraph" w:customStyle="1" w:styleId="946BF497C4384325B74FFD3862945481">
    <w:name w:val="946BF497C4384325B74FFD3862945481"/>
    <w:pPr>
      <w:widowControl w:val="0"/>
      <w:jc w:val="both"/>
    </w:pPr>
  </w:style>
  <w:style w:type="paragraph" w:customStyle="1" w:styleId="FE2B3E5EC25E42A3981F9EEC250E07AE">
    <w:name w:val="FE2B3E5EC25E42A3981F9EEC250E07AE"/>
    <w:pPr>
      <w:widowControl w:val="0"/>
      <w:jc w:val="both"/>
    </w:pPr>
  </w:style>
  <w:style w:type="paragraph" w:customStyle="1" w:styleId="D52957D695764BAABE05738649BEA39C">
    <w:name w:val="D52957D695764BAABE05738649BEA39C"/>
    <w:pPr>
      <w:widowControl w:val="0"/>
      <w:jc w:val="both"/>
    </w:pPr>
  </w:style>
  <w:style w:type="paragraph" w:customStyle="1" w:styleId="257AA3C9B9BC478EA74F75DBA56FA840">
    <w:name w:val="257AA3C9B9BC478EA74F75DBA56FA840"/>
    <w:pPr>
      <w:widowControl w:val="0"/>
      <w:jc w:val="both"/>
    </w:pPr>
  </w:style>
  <w:style w:type="paragraph" w:customStyle="1" w:styleId="B1390D0EC9BA48A3892208D93F314BE6">
    <w:name w:val="B1390D0EC9BA48A3892208D93F314BE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19414E"/>
    <w:rPr>
      <w:color w:val="808080"/>
    </w:rPr>
  </w:style>
  <w:style w:type="paragraph" w:customStyle="1" w:styleId="7F8CD53185F844F89F15B862DFF70FDD">
    <w:name w:val="7F8CD53185F844F89F15B862DFF70FDD"/>
    <w:pPr>
      <w:widowControl w:val="0"/>
      <w:jc w:val="both"/>
    </w:pPr>
  </w:style>
  <w:style w:type="paragraph" w:customStyle="1" w:styleId="3B2FC1981F2A446CA2E0DDF6C84F8232">
    <w:name w:val="3B2FC1981F2A446CA2E0DDF6C84F8232"/>
    <w:pPr>
      <w:widowControl w:val="0"/>
      <w:jc w:val="both"/>
    </w:pPr>
  </w:style>
  <w:style w:type="paragraph" w:customStyle="1" w:styleId="6C7EF58468B24BE9AD480097FEE905CE">
    <w:name w:val="6C7EF58468B24BE9AD480097FEE905CE"/>
    <w:pPr>
      <w:widowControl w:val="0"/>
      <w:jc w:val="both"/>
    </w:pPr>
  </w:style>
  <w:style w:type="paragraph" w:customStyle="1" w:styleId="C50C81C96A2E48C68CCB73D7B02184C1">
    <w:name w:val="C50C81C96A2E48C68CCB73D7B02184C1"/>
    <w:pPr>
      <w:widowControl w:val="0"/>
      <w:jc w:val="both"/>
    </w:pPr>
  </w:style>
  <w:style w:type="character" w:styleId="a4">
    <w:name w:val="Emphasis"/>
    <w:basedOn w:val="a0"/>
    <w:uiPriority w:val="2"/>
    <w:unhideWhenUsed/>
    <w:qFormat/>
    <w:rPr>
      <w:i/>
      <w:iCs/>
      <w:color w:val="404040" w:themeColor="text1" w:themeTint="BF"/>
    </w:rPr>
  </w:style>
  <w:style w:type="paragraph" w:customStyle="1" w:styleId="9DEC42E4019F47518853504F06485B13">
    <w:name w:val="9DEC42E4019F47518853504F06485B13"/>
    <w:pPr>
      <w:widowControl w:val="0"/>
      <w:jc w:val="both"/>
    </w:pPr>
  </w:style>
  <w:style w:type="paragraph" w:customStyle="1" w:styleId="2FE8686722E2486E960D882F1B4DA136">
    <w:name w:val="2FE8686722E2486E960D882F1B4DA136"/>
    <w:pPr>
      <w:widowControl w:val="0"/>
      <w:jc w:val="both"/>
    </w:pPr>
  </w:style>
  <w:style w:type="paragraph" w:customStyle="1" w:styleId="9723333FC97647D299355D5234484766">
    <w:name w:val="9723333FC97647D299355D5234484766"/>
    <w:pPr>
      <w:widowControl w:val="0"/>
      <w:jc w:val="both"/>
    </w:pPr>
  </w:style>
  <w:style w:type="paragraph" w:customStyle="1" w:styleId="13622628AF634B4D827FCDEAD1016792">
    <w:name w:val="13622628AF634B4D827FCDEAD1016792"/>
    <w:pPr>
      <w:widowControl w:val="0"/>
      <w:jc w:val="both"/>
    </w:pPr>
  </w:style>
  <w:style w:type="paragraph" w:customStyle="1" w:styleId="B5DADBB4BFD842939F46F2488CA3BAD1">
    <w:name w:val="B5DADBB4BFD842939F46F2488CA3BAD1"/>
    <w:rsid w:val="0019414E"/>
    <w:pPr>
      <w:widowControl w:val="0"/>
      <w:jc w:val="both"/>
    </w:pPr>
  </w:style>
  <w:style w:type="paragraph" w:customStyle="1" w:styleId="60EFFE01A5C2417B96125762150AFB6A">
    <w:name w:val="60EFFE01A5C2417B96125762150AFB6A"/>
    <w:rsid w:val="0019414E"/>
    <w:pPr>
      <w:widowControl w:val="0"/>
      <w:jc w:val="both"/>
    </w:pPr>
  </w:style>
  <w:style w:type="paragraph" w:customStyle="1" w:styleId="736DDF28CA674A4CAD14DCE6DE9C72FD">
    <w:name w:val="736DDF28CA674A4CAD14DCE6DE9C72FD"/>
    <w:rsid w:val="0019414E"/>
    <w:pPr>
      <w:widowControl w:val="0"/>
      <w:jc w:val="both"/>
    </w:pPr>
  </w:style>
  <w:style w:type="paragraph" w:customStyle="1" w:styleId="AC14BB840D884035AE6EF4A76656713B">
    <w:name w:val="AC14BB840D884035AE6EF4A76656713B"/>
    <w:rsid w:val="0019414E"/>
    <w:pPr>
      <w:widowControl w:val="0"/>
      <w:jc w:val="both"/>
    </w:pPr>
  </w:style>
  <w:style w:type="paragraph" w:customStyle="1" w:styleId="51A710D39C574710A0D81EA1A11B9270">
    <w:name w:val="51A710D39C574710A0D81EA1A11B9270"/>
    <w:rsid w:val="0019414E"/>
    <w:pPr>
      <w:widowControl w:val="0"/>
      <w:jc w:val="both"/>
    </w:pPr>
  </w:style>
  <w:style w:type="paragraph" w:customStyle="1" w:styleId="CF1F2510982D47CD876078A536D60048">
    <w:name w:val="CF1F2510982D47CD876078A536D60048"/>
    <w:rsid w:val="0019414E"/>
    <w:pPr>
      <w:widowControl w:val="0"/>
      <w:jc w:val="both"/>
    </w:pPr>
  </w:style>
  <w:style w:type="paragraph" w:customStyle="1" w:styleId="ABF1F844C6264340A77E2FA261E3B5B7">
    <w:name w:val="ABF1F844C6264340A77E2FA261E3B5B7"/>
    <w:rsid w:val="0019414E"/>
    <w:pPr>
      <w:widowControl w:val="0"/>
      <w:jc w:val="both"/>
    </w:pPr>
  </w:style>
  <w:style w:type="paragraph" w:customStyle="1" w:styleId="D705D27C2870498A9A61D04967025E63">
    <w:name w:val="D705D27C2870498A9A61D04967025E63"/>
    <w:rsid w:val="0019414E"/>
    <w:pPr>
      <w:widowControl w:val="0"/>
      <w:jc w:val="both"/>
    </w:pPr>
  </w:style>
  <w:style w:type="paragraph" w:customStyle="1" w:styleId="14B1E9E1B8F543E1B84115DF9CCA5658">
    <w:name w:val="14B1E9E1B8F543E1B84115DF9CCA5658"/>
    <w:rsid w:val="0019414E"/>
    <w:pPr>
      <w:widowControl w:val="0"/>
      <w:jc w:val="both"/>
    </w:pPr>
  </w:style>
  <w:style w:type="paragraph" w:customStyle="1" w:styleId="309CB5A6E72E42838C7C7BBEDDC82813">
    <w:name w:val="309CB5A6E72E42838C7C7BBEDDC82813"/>
    <w:rsid w:val="0019414E"/>
    <w:pPr>
      <w:widowControl w:val="0"/>
      <w:jc w:val="both"/>
    </w:pPr>
  </w:style>
  <w:style w:type="paragraph" w:customStyle="1" w:styleId="BAB5F88944514F80BDD47736D5F259A9">
    <w:name w:val="BAB5F88944514F80BDD47736D5F259A9"/>
    <w:rsid w:val="0019414E"/>
    <w:pPr>
      <w:widowControl w:val="0"/>
      <w:jc w:val="both"/>
    </w:pPr>
  </w:style>
  <w:style w:type="paragraph" w:customStyle="1" w:styleId="26501DAA5E9848099244A930B89508DD">
    <w:name w:val="26501DAA5E9848099244A930B89508DD"/>
    <w:rsid w:val="0019414E"/>
    <w:pPr>
      <w:widowControl w:val="0"/>
      <w:jc w:val="both"/>
    </w:pPr>
  </w:style>
  <w:style w:type="paragraph" w:customStyle="1" w:styleId="A7881D5CBCE94EE49F668911A1B8A794">
    <w:name w:val="A7881D5CBCE94EE49F668911A1B8A794"/>
    <w:rsid w:val="0019414E"/>
    <w:pPr>
      <w:widowControl w:val="0"/>
      <w:jc w:val="both"/>
    </w:pPr>
  </w:style>
  <w:style w:type="paragraph" w:customStyle="1" w:styleId="8CDC8C313D69427BA554CF49132674A7">
    <w:name w:val="8CDC8C313D69427BA554CF49132674A7"/>
    <w:rsid w:val="0019414E"/>
    <w:pPr>
      <w:widowControl w:val="0"/>
      <w:jc w:val="both"/>
    </w:pPr>
  </w:style>
  <w:style w:type="paragraph" w:customStyle="1" w:styleId="87F9F87CE6BB4259B806AA7C3C14E20F">
    <w:name w:val="87F9F87CE6BB4259B806AA7C3C14E20F"/>
    <w:rsid w:val="0019414E"/>
    <w:pPr>
      <w:widowControl w:val="0"/>
      <w:jc w:val="both"/>
    </w:pPr>
  </w:style>
  <w:style w:type="paragraph" w:customStyle="1" w:styleId="9445FC7AD83F4967A8B4C6C03DC9558E">
    <w:name w:val="9445FC7AD83F4967A8B4C6C03DC9558E"/>
    <w:rsid w:val="0019414E"/>
    <w:pPr>
      <w:widowControl w:val="0"/>
      <w:jc w:val="both"/>
    </w:pPr>
  </w:style>
  <w:style w:type="paragraph" w:customStyle="1" w:styleId="A22CF14B840446B6936F8CDE4B8739FA">
    <w:name w:val="A22CF14B840446B6936F8CDE4B8739FA"/>
    <w:rsid w:val="0019414E"/>
    <w:pPr>
      <w:widowControl w:val="0"/>
      <w:jc w:val="both"/>
    </w:pPr>
  </w:style>
  <w:style w:type="paragraph" w:customStyle="1" w:styleId="E93BCD2E9D604D09A522DB230F60D06B">
    <w:name w:val="E93BCD2E9D604D09A522DB230F60D06B"/>
    <w:rsid w:val="0019414E"/>
    <w:pPr>
      <w:widowControl w:val="0"/>
      <w:jc w:val="both"/>
    </w:pPr>
  </w:style>
  <w:style w:type="paragraph" w:customStyle="1" w:styleId="485739AB1B804E7BB8A772F064346A24">
    <w:name w:val="485739AB1B804E7BB8A772F064346A24"/>
    <w:rsid w:val="0019414E"/>
    <w:pPr>
      <w:widowControl w:val="0"/>
      <w:jc w:val="both"/>
    </w:pPr>
  </w:style>
  <w:style w:type="paragraph" w:customStyle="1" w:styleId="8C6B72A4807D4EC2AE80B8BCD58F7885">
    <w:name w:val="8C6B72A4807D4EC2AE80B8BCD58F7885"/>
    <w:rsid w:val="0019414E"/>
    <w:pPr>
      <w:widowControl w:val="0"/>
      <w:jc w:val="both"/>
    </w:pPr>
  </w:style>
  <w:style w:type="paragraph" w:customStyle="1" w:styleId="8EEA670F7D3E4DE895957A759B0DAB7C">
    <w:name w:val="8EEA670F7D3E4DE895957A759B0DAB7C"/>
    <w:rsid w:val="0019414E"/>
    <w:pPr>
      <w:widowControl w:val="0"/>
      <w:jc w:val="both"/>
    </w:pPr>
  </w:style>
  <w:style w:type="paragraph" w:customStyle="1" w:styleId="AD375F162DF4479DA79F6F24D5065F0E">
    <w:name w:val="AD375F162DF4479DA79F6F24D5065F0E"/>
    <w:rsid w:val="0019414E"/>
    <w:pPr>
      <w:widowControl w:val="0"/>
      <w:jc w:val="both"/>
    </w:pPr>
  </w:style>
  <w:style w:type="paragraph" w:customStyle="1" w:styleId="4BD6FE247DBF40718DF638D23AC1E920">
    <w:name w:val="4BD6FE247DBF40718DF638D23AC1E920"/>
    <w:rsid w:val="0019414E"/>
    <w:pPr>
      <w:widowControl w:val="0"/>
      <w:jc w:val="both"/>
    </w:pPr>
  </w:style>
  <w:style w:type="paragraph" w:customStyle="1" w:styleId="5DE5F17B80B6427C8DFBC667F8E752BE">
    <w:name w:val="5DE5F17B80B6427C8DFBC667F8E752BE"/>
    <w:rsid w:val="0019414E"/>
    <w:pPr>
      <w:widowControl w:val="0"/>
      <w:jc w:val="both"/>
    </w:pPr>
  </w:style>
  <w:style w:type="paragraph" w:customStyle="1" w:styleId="A8EBE8BA760D44DFA030A92CC40ED2B6">
    <w:name w:val="A8EBE8BA760D44DFA030A92CC40ED2B6"/>
    <w:rsid w:val="0019414E"/>
    <w:pPr>
      <w:widowControl w:val="0"/>
      <w:jc w:val="both"/>
    </w:pPr>
  </w:style>
  <w:style w:type="paragraph" w:customStyle="1" w:styleId="8C73AE0F3C864AD28952E97E9B5AE83E">
    <w:name w:val="8C73AE0F3C864AD28952E97E9B5AE83E"/>
    <w:rsid w:val="0019414E"/>
    <w:pPr>
      <w:widowControl w:val="0"/>
      <w:jc w:val="both"/>
    </w:pPr>
  </w:style>
  <w:style w:type="paragraph" w:customStyle="1" w:styleId="CAFFDADDBB1E459EA236275A17D29694">
    <w:name w:val="CAFFDADDBB1E459EA236275A17D29694"/>
    <w:rsid w:val="0019414E"/>
    <w:pPr>
      <w:widowControl w:val="0"/>
      <w:jc w:val="both"/>
    </w:pPr>
  </w:style>
  <w:style w:type="paragraph" w:customStyle="1" w:styleId="56EA1E332243485D841F534BA2364BC4">
    <w:name w:val="56EA1E332243485D841F534BA2364BC4"/>
    <w:rsid w:val="0019414E"/>
    <w:pPr>
      <w:widowControl w:val="0"/>
      <w:jc w:val="both"/>
    </w:pPr>
  </w:style>
  <w:style w:type="paragraph" w:customStyle="1" w:styleId="76983BABC5B54E4C95C4796386914274">
    <w:name w:val="76983BABC5B54E4C95C4796386914274"/>
    <w:rsid w:val="0019414E"/>
    <w:pPr>
      <w:widowControl w:val="0"/>
      <w:jc w:val="both"/>
    </w:pPr>
  </w:style>
  <w:style w:type="paragraph" w:customStyle="1" w:styleId="DBEC9B9864694275B731F028A7E1D4E3">
    <w:name w:val="DBEC9B9864694275B731F028A7E1D4E3"/>
    <w:rsid w:val="0019414E"/>
    <w:pPr>
      <w:widowControl w:val="0"/>
      <w:jc w:val="both"/>
    </w:pPr>
  </w:style>
  <w:style w:type="paragraph" w:customStyle="1" w:styleId="0161A2C9DE774268BA6E71977F78A619">
    <w:name w:val="0161A2C9DE774268BA6E71977F78A619"/>
    <w:rsid w:val="0019414E"/>
    <w:pPr>
      <w:widowControl w:val="0"/>
      <w:jc w:val="both"/>
    </w:pPr>
  </w:style>
  <w:style w:type="paragraph" w:customStyle="1" w:styleId="2067AE07AA674186AA28BAD47D84BB7A">
    <w:name w:val="2067AE07AA674186AA28BAD47D84BB7A"/>
    <w:rsid w:val="0019414E"/>
    <w:pPr>
      <w:widowControl w:val="0"/>
      <w:jc w:val="both"/>
    </w:pPr>
  </w:style>
  <w:style w:type="paragraph" w:customStyle="1" w:styleId="8DAE5A85FB7445F2BAB9AFF8097B0AD7">
    <w:name w:val="8DAE5A85FB7445F2BAB9AFF8097B0AD7"/>
    <w:rsid w:val="0019414E"/>
    <w:pPr>
      <w:widowControl w:val="0"/>
      <w:jc w:val="both"/>
    </w:pPr>
  </w:style>
  <w:style w:type="paragraph" w:customStyle="1" w:styleId="09A9EC2D7E0C4F8289C1AB7431BDF8C5">
    <w:name w:val="09A9EC2D7E0C4F8289C1AB7431BDF8C5"/>
    <w:rsid w:val="0019414E"/>
    <w:pPr>
      <w:widowControl w:val="0"/>
      <w:jc w:val="both"/>
    </w:pPr>
  </w:style>
  <w:style w:type="paragraph" w:customStyle="1" w:styleId="57452EEA3A5B440F873C976D339CDDAB">
    <w:name w:val="57452EEA3A5B440F873C976D339CDDAB"/>
    <w:rsid w:val="0019414E"/>
    <w:pPr>
      <w:widowControl w:val="0"/>
      <w:jc w:val="both"/>
    </w:pPr>
  </w:style>
  <w:style w:type="paragraph" w:customStyle="1" w:styleId="5E40108077E8447F98F253CEA47AE947">
    <w:name w:val="5E40108077E8447F98F253CEA47AE947"/>
    <w:rsid w:val="0019414E"/>
    <w:pPr>
      <w:widowControl w:val="0"/>
      <w:jc w:val="both"/>
    </w:pPr>
  </w:style>
  <w:style w:type="paragraph" w:customStyle="1" w:styleId="535E8497090E4A45988E3F6277B4458E">
    <w:name w:val="535E8497090E4A45988E3F6277B4458E"/>
    <w:rsid w:val="0019414E"/>
    <w:pPr>
      <w:widowControl w:val="0"/>
      <w:jc w:val="both"/>
    </w:pPr>
  </w:style>
  <w:style w:type="paragraph" w:customStyle="1" w:styleId="EF9B7FFEDEBF4E1D9E57A4299B894718">
    <w:name w:val="EF9B7FFEDEBF4E1D9E57A4299B894718"/>
    <w:rsid w:val="0019414E"/>
    <w:pPr>
      <w:widowControl w:val="0"/>
      <w:jc w:val="both"/>
    </w:pPr>
  </w:style>
  <w:style w:type="paragraph" w:customStyle="1" w:styleId="C137E5FF019842169FF18370F8048B40">
    <w:name w:val="C137E5FF019842169FF18370F8048B40"/>
    <w:rsid w:val="0019414E"/>
    <w:pPr>
      <w:widowControl w:val="0"/>
      <w:jc w:val="both"/>
    </w:pPr>
  </w:style>
  <w:style w:type="paragraph" w:customStyle="1" w:styleId="F8E588BEE2C0415481D164D267DF1AF5">
    <w:name w:val="F8E588BEE2C0415481D164D267DF1AF5"/>
    <w:rsid w:val="0019414E"/>
    <w:pPr>
      <w:widowControl w:val="0"/>
      <w:jc w:val="both"/>
    </w:pPr>
  </w:style>
  <w:style w:type="paragraph" w:customStyle="1" w:styleId="09D5A279230944E09B4E2CD249A4C78D">
    <w:name w:val="09D5A279230944E09B4E2CD249A4C78D"/>
    <w:rsid w:val="0019414E"/>
    <w:pPr>
      <w:widowControl w:val="0"/>
      <w:jc w:val="both"/>
    </w:pPr>
  </w:style>
  <w:style w:type="paragraph" w:customStyle="1" w:styleId="E2C5EB479AFE4E5D9277B65FB3F05DF1">
    <w:name w:val="E2C5EB479AFE4E5D9277B65FB3F05DF1"/>
    <w:rsid w:val="0019414E"/>
    <w:pPr>
      <w:widowControl w:val="0"/>
      <w:jc w:val="both"/>
    </w:pPr>
  </w:style>
  <w:style w:type="paragraph" w:customStyle="1" w:styleId="A04C6742D6434518B3B05D8166B15936">
    <w:name w:val="A04C6742D6434518B3B05D8166B15936"/>
    <w:rsid w:val="0019414E"/>
    <w:pPr>
      <w:widowControl w:val="0"/>
      <w:jc w:val="both"/>
    </w:pPr>
  </w:style>
  <w:style w:type="paragraph" w:customStyle="1" w:styleId="0676868B27F84DECA7304927B54C494C">
    <w:name w:val="0676868B27F84DECA7304927B54C494C"/>
    <w:rsid w:val="0019414E"/>
    <w:pPr>
      <w:widowControl w:val="0"/>
      <w:jc w:val="both"/>
    </w:pPr>
  </w:style>
  <w:style w:type="paragraph" w:customStyle="1" w:styleId="20ECC77A489F464187199B0C9C394955">
    <w:name w:val="20ECC77A489F464187199B0C9C394955"/>
    <w:rsid w:val="0019414E"/>
    <w:pPr>
      <w:widowControl w:val="0"/>
      <w:jc w:val="both"/>
    </w:pPr>
  </w:style>
  <w:style w:type="paragraph" w:customStyle="1" w:styleId="A0CDF3043D234522B2CD049CC1559D27">
    <w:name w:val="A0CDF3043D234522B2CD049CC1559D27"/>
    <w:rsid w:val="0019414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蓝色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0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黄峰达</dc:creator>
  <cp:keywords/>
  <cp:lastModifiedBy>Phodal Huang</cp:lastModifiedBy>
  <cp:revision>2</cp:revision>
  <dcterms:created xsi:type="dcterms:W3CDTF">2013-09-21T13:38:00Z</dcterms:created>
  <dcterms:modified xsi:type="dcterms:W3CDTF">2013-09-21T13:38:00Z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